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83B48" w14:textId="77777777" w:rsidR="00F015DE" w:rsidRPr="00092AAD" w:rsidRDefault="000201D0" w:rsidP="009B0851">
      <w:pPr>
        <w:pStyle w:val="Heading4"/>
      </w:pPr>
      <w:r w:rsidRPr="00092AAD">
        <w:t>Objective</w:t>
      </w:r>
    </w:p>
    <w:sdt>
      <w:sdtPr>
        <w:rPr>
          <w:szCs w:val="20"/>
        </w:rPr>
        <w:id w:val="9459735"/>
        <w:placeholder>
          <w:docPart w:val="59DAD4535C6DEE4DAF3AE07A2B28778D"/>
        </w:placeholder>
      </w:sdtPr>
      <w:sdtContent>
        <w:p w14:paraId="57F6F8EB" w14:textId="77777777" w:rsidR="00F015DE" w:rsidRPr="00092AAD" w:rsidRDefault="00D1320E" w:rsidP="00D1320E">
          <w:pPr>
            <w:ind w:left="720"/>
            <w:rPr>
              <w:szCs w:val="20"/>
            </w:rPr>
          </w:pPr>
          <w:r w:rsidRPr="00092AAD">
            <w:rPr>
              <w:color w:val="000000"/>
              <w:szCs w:val="20"/>
            </w:rPr>
            <w:t>To pursue a career in which I can put to practice my passion for software / web development and expand my knowledge of design practices as they apply to development</w:t>
          </w:r>
          <w:r w:rsidR="00147F69">
            <w:rPr>
              <w:color w:val="000000"/>
              <w:szCs w:val="20"/>
            </w:rPr>
            <w:t xml:space="preserve"> and big data</w:t>
          </w:r>
          <w:r w:rsidRPr="00092AAD">
            <w:rPr>
              <w:color w:val="000000"/>
              <w:szCs w:val="20"/>
            </w:rPr>
            <w:t>.</w:t>
          </w:r>
        </w:p>
      </w:sdtContent>
    </w:sdt>
    <w:p w14:paraId="38B83F51" w14:textId="77777777" w:rsidR="00F015DE" w:rsidRPr="00092AAD" w:rsidRDefault="000201D0" w:rsidP="00C159B4">
      <w:pPr>
        <w:pStyle w:val="Heading4"/>
      </w:pPr>
      <w:r w:rsidRPr="00092AAD">
        <w:t>Experience</w:t>
      </w:r>
    </w:p>
    <w:p w14:paraId="0F61C824" w14:textId="1C671E90" w:rsidR="00F015DE" w:rsidRPr="00092AAD" w:rsidRDefault="000951EE" w:rsidP="00D1320E">
      <w:pPr>
        <w:ind w:left="720"/>
        <w:rPr>
          <w:szCs w:val="20"/>
        </w:rPr>
      </w:pPr>
      <w:sdt>
        <w:sdtPr>
          <w:rPr>
            <w:szCs w:val="20"/>
          </w:rPr>
          <w:id w:val="9459739"/>
          <w:placeholder>
            <w:docPart w:val="635A77AA8C85564FB75A51085E285ADC"/>
          </w:placeholder>
        </w:sdtPr>
        <w:sdtEndPr>
          <w:rPr>
            <w:b/>
            <w:i/>
          </w:rPr>
        </w:sdtEndPr>
        <w:sdtContent>
          <w:r w:rsidR="00D1320E" w:rsidRPr="00092AAD">
            <w:rPr>
              <w:b/>
              <w:i/>
              <w:color w:val="000000"/>
              <w:szCs w:val="20"/>
            </w:rPr>
            <w:t xml:space="preserve">Lawrence Livermore National Laboratory: </w:t>
          </w:r>
        </w:sdtContent>
      </w:sdt>
      <w:r w:rsidR="008F27CA">
        <w:rPr>
          <w:szCs w:val="20"/>
        </w:rPr>
        <w:t xml:space="preserve"> </w:t>
      </w:r>
      <w:r w:rsidR="008B51AC" w:rsidRPr="008F27CA">
        <w:rPr>
          <w:b/>
          <w:sz w:val="16"/>
          <w:szCs w:val="16"/>
        </w:rPr>
        <w:t>Computer Scientist / Mathematical Programmer</w:t>
      </w:r>
      <w:r w:rsidR="00D1320E" w:rsidRPr="00092AAD">
        <w:rPr>
          <w:szCs w:val="20"/>
        </w:rPr>
        <w:tab/>
      </w:r>
      <w:r w:rsidR="00D1320E" w:rsidRPr="00092AAD">
        <w:rPr>
          <w:b/>
          <w:szCs w:val="20"/>
        </w:rPr>
        <w:t>5/12 to Present</w:t>
      </w:r>
    </w:p>
    <w:sdt>
      <w:sdtPr>
        <w:id w:val="9459741"/>
        <w:placeholder>
          <w:docPart w:val="A4DE68786EF5FB4396AF2714941E3980"/>
        </w:placeholder>
      </w:sdtPr>
      <w:sdtEndPr/>
      <w:sdtContent>
        <w:p w14:paraId="3547CC05" w14:textId="73605561" w:rsidR="00147F69" w:rsidRDefault="00147F69" w:rsidP="00147F69">
          <w:pPr>
            <w:pStyle w:val="ListParagraph"/>
            <w:numPr>
              <w:ilvl w:val="0"/>
              <w:numId w:val="19"/>
            </w:numPr>
            <w:rPr>
              <w:szCs w:val="20"/>
            </w:rPr>
          </w:pPr>
          <w:r w:rsidRPr="00092AAD">
            <w:rPr>
              <w:szCs w:val="20"/>
            </w:rPr>
            <w:t>Implemented feature enhancements and bug f</w:t>
          </w:r>
          <w:r>
            <w:rPr>
              <w:szCs w:val="20"/>
            </w:rPr>
            <w:t xml:space="preserve">ixes for </w:t>
          </w:r>
          <w:r w:rsidR="008F27CA">
            <w:rPr>
              <w:szCs w:val="20"/>
            </w:rPr>
            <w:t xml:space="preserve">my group AIMS </w:t>
          </w:r>
        </w:p>
        <w:p w14:paraId="7AEB7E00" w14:textId="48841B03" w:rsidR="008F27CA" w:rsidRPr="00147F69" w:rsidRDefault="008F27CA" w:rsidP="008F27CA">
          <w:pPr>
            <w:pStyle w:val="ListParagraph"/>
            <w:numPr>
              <w:ilvl w:val="0"/>
              <w:numId w:val="19"/>
            </w:numPr>
            <w:rPr>
              <w:szCs w:val="20"/>
            </w:rPr>
          </w:pPr>
          <w:r>
            <w:rPr>
              <w:color w:val="000000"/>
              <w:szCs w:val="20"/>
              <w:lang w:eastAsia="ja-JP"/>
            </w:rPr>
            <w:t>Web:  Hyde, Jekyll / Bootstrap / PHP / HTML5 / CSS / JavaScript</w:t>
          </w:r>
        </w:p>
        <w:p w14:paraId="2876CE7B" w14:textId="3480FE64" w:rsidR="008F27CA" w:rsidRDefault="008F27CA" w:rsidP="00147F69">
          <w:pPr>
            <w:pStyle w:val="ListParagraph"/>
            <w:numPr>
              <w:ilvl w:val="0"/>
              <w:numId w:val="19"/>
            </w:numPr>
            <w:rPr>
              <w:szCs w:val="20"/>
            </w:rPr>
          </w:pPr>
          <w:r>
            <w:rPr>
              <w:szCs w:val="20"/>
            </w:rPr>
            <w:t xml:space="preserve">UVCDAT: Python / CMake / Cross platform build and release development </w:t>
          </w:r>
        </w:p>
        <w:p w14:paraId="1E6AA579" w14:textId="45A8B466" w:rsidR="00147F69" w:rsidRPr="003548B1" w:rsidRDefault="008F27CA" w:rsidP="00147F69">
          <w:pPr>
            <w:pStyle w:val="ListParagraph"/>
            <w:numPr>
              <w:ilvl w:val="0"/>
              <w:numId w:val="20"/>
            </w:numPr>
            <w:rPr>
              <w:rFonts w:cs="Times"/>
            </w:rPr>
          </w:pPr>
          <w:r>
            <w:rPr>
              <w:color w:val="000000"/>
              <w:szCs w:val="20"/>
              <w:lang w:eastAsia="ja-JP"/>
            </w:rPr>
            <w:t xml:space="preserve">ESGF: </w:t>
          </w:r>
          <w:r w:rsidR="00147F69">
            <w:rPr>
              <w:color w:val="000000"/>
              <w:szCs w:val="20"/>
              <w:lang w:eastAsia="ja-JP"/>
            </w:rPr>
            <w:t xml:space="preserve">Java Swing / </w:t>
          </w:r>
          <w:r w:rsidR="00147F69" w:rsidRPr="00092AAD">
            <w:t xml:space="preserve">HTML / </w:t>
          </w:r>
          <w:r w:rsidR="00147F69">
            <w:t xml:space="preserve">CSS / </w:t>
          </w:r>
          <w:r w:rsidR="00147F69" w:rsidRPr="00092AAD">
            <w:t>JavaScript / jQuery</w:t>
          </w:r>
          <w:r w:rsidR="00147F69">
            <w:t xml:space="preserve"> / SQL / git / github / bash</w:t>
          </w:r>
        </w:p>
      </w:sdtContent>
    </w:sdt>
    <w:p w14:paraId="44A8DD66" w14:textId="77777777" w:rsidR="00F015DE" w:rsidRPr="00092AAD" w:rsidRDefault="000951EE" w:rsidP="00D1320E">
      <w:pPr>
        <w:ind w:left="720"/>
        <w:rPr>
          <w:szCs w:val="20"/>
        </w:rPr>
      </w:pPr>
      <w:sdt>
        <w:sdtPr>
          <w:rPr>
            <w:szCs w:val="20"/>
          </w:rPr>
          <w:id w:val="9459744"/>
          <w:placeholder>
            <w:docPart w:val="D1E8924B692ED542B1BA18E1E11C9017"/>
          </w:placeholder>
        </w:sdtPr>
        <w:sdtContent>
          <w:r w:rsidR="00D1320E" w:rsidRPr="00092AAD">
            <w:rPr>
              <w:b/>
              <w:i/>
              <w:color w:val="000000"/>
              <w:szCs w:val="20"/>
            </w:rPr>
            <w:t>Lawrence Livermore National Laboratory: Intern Software Developer</w:t>
          </w:r>
        </w:sdtContent>
      </w:sdt>
      <w:r w:rsidR="000201D0" w:rsidRPr="00092AAD">
        <w:rPr>
          <w:szCs w:val="20"/>
        </w:rPr>
        <w:tab/>
      </w:r>
      <w:r w:rsidR="00013F94">
        <w:rPr>
          <w:szCs w:val="20"/>
        </w:rPr>
        <w:tab/>
      </w:r>
      <w:r w:rsidR="00D1320E" w:rsidRPr="00092AAD">
        <w:rPr>
          <w:b/>
          <w:szCs w:val="20"/>
        </w:rPr>
        <w:t>1/11 – 5/12</w:t>
      </w:r>
    </w:p>
    <w:sdt>
      <w:sdtPr>
        <w:id w:val="9459745"/>
        <w:placeholder>
          <w:docPart w:val="58A32B564753F4449C425BEA8842D944"/>
        </w:placeholder>
      </w:sdtPr>
      <w:sdtContent>
        <w:p w14:paraId="1D425C29" w14:textId="2E9B7C32" w:rsidR="00D1320E" w:rsidRPr="00092AAD" w:rsidRDefault="00D1320E" w:rsidP="00092AAD">
          <w:pPr>
            <w:pStyle w:val="ListParagraph"/>
            <w:numPr>
              <w:ilvl w:val="0"/>
              <w:numId w:val="18"/>
            </w:numPr>
            <w:rPr>
              <w:color w:val="000000"/>
              <w:szCs w:val="20"/>
              <w:lang w:eastAsia="ja-JP"/>
            </w:rPr>
          </w:pPr>
          <w:r w:rsidRPr="00092AAD">
            <w:rPr>
              <w:color w:val="000000"/>
              <w:szCs w:val="20"/>
              <w:lang w:eastAsia="ja-JP"/>
            </w:rPr>
            <w:t xml:space="preserve">Implemented feature enhancements for the </w:t>
          </w:r>
          <w:r w:rsidR="009B0851" w:rsidRPr="00092AAD">
            <w:rPr>
              <w:color w:val="000000"/>
              <w:szCs w:val="20"/>
              <w:lang w:eastAsia="ja-JP"/>
            </w:rPr>
            <w:t>ERW (</w:t>
          </w:r>
          <w:r w:rsidRPr="00092AAD">
            <w:rPr>
              <w:color w:val="000000"/>
              <w:szCs w:val="20"/>
              <w:lang w:eastAsia="ja-JP"/>
            </w:rPr>
            <w:t>Enterprise</w:t>
          </w:r>
          <w:r w:rsidR="00092AAD">
            <w:rPr>
              <w:color w:val="000000"/>
              <w:szCs w:val="20"/>
              <w:lang w:eastAsia="ja-JP"/>
            </w:rPr>
            <w:t xml:space="preserve"> Reporting Workbench) home page</w:t>
          </w:r>
        </w:p>
        <w:p w14:paraId="15D65D06" w14:textId="77777777" w:rsidR="00D1320E" w:rsidRPr="00092AAD" w:rsidRDefault="00D1320E" w:rsidP="00092AAD">
          <w:pPr>
            <w:pStyle w:val="ListParagraph"/>
            <w:numPr>
              <w:ilvl w:val="0"/>
              <w:numId w:val="18"/>
            </w:numPr>
            <w:rPr>
              <w:color w:val="000000"/>
              <w:szCs w:val="20"/>
              <w:lang w:eastAsia="ja-JP"/>
            </w:rPr>
          </w:pPr>
          <w:r w:rsidRPr="00092AAD">
            <w:rPr>
              <w:color w:val="000000"/>
              <w:szCs w:val="20"/>
              <w:lang w:eastAsia="ja-JP"/>
            </w:rPr>
            <w:t xml:space="preserve">Web Development using </w:t>
          </w:r>
          <w:r w:rsidR="00147F69">
            <w:rPr>
              <w:color w:val="000000"/>
              <w:szCs w:val="20"/>
              <w:lang w:eastAsia="ja-JP"/>
            </w:rPr>
            <w:t xml:space="preserve">Oracle: </w:t>
          </w:r>
          <w:r w:rsidRPr="00092AAD">
            <w:rPr>
              <w:color w:val="000000"/>
              <w:szCs w:val="20"/>
              <w:lang w:eastAsia="ja-JP"/>
            </w:rPr>
            <w:t xml:space="preserve">JDeveloper 11g, ADF, </w:t>
          </w:r>
          <w:r w:rsidR="00092AAD">
            <w:rPr>
              <w:color w:val="000000"/>
              <w:szCs w:val="20"/>
              <w:lang w:eastAsia="ja-JP"/>
            </w:rPr>
            <w:t>JSP, JSF, JavaBeans,</w:t>
          </w:r>
          <w:r w:rsidR="00147F69">
            <w:rPr>
              <w:color w:val="000000"/>
              <w:szCs w:val="20"/>
              <w:lang w:eastAsia="ja-JP"/>
            </w:rPr>
            <w:t xml:space="preserve"> and SVN</w:t>
          </w:r>
        </w:p>
        <w:p w14:paraId="5BBB77A2" w14:textId="77777777" w:rsidR="00F015DE" w:rsidRPr="00092AAD" w:rsidRDefault="00D1320E" w:rsidP="00147F69">
          <w:pPr>
            <w:pStyle w:val="ListParagraph"/>
            <w:numPr>
              <w:ilvl w:val="0"/>
              <w:numId w:val="18"/>
            </w:numPr>
            <w:rPr>
              <w:szCs w:val="20"/>
            </w:rPr>
          </w:pPr>
          <w:r w:rsidRPr="00092AAD">
            <w:rPr>
              <w:color w:val="000000"/>
              <w:szCs w:val="20"/>
              <w:lang w:eastAsia="ja-JP"/>
            </w:rPr>
            <w:t xml:space="preserve">Problem solving, debugging, verifying data, creating </w:t>
          </w:r>
          <w:r w:rsidR="00092AAD">
            <w:rPr>
              <w:color w:val="000000"/>
              <w:szCs w:val="20"/>
              <w:lang w:eastAsia="ja-JP"/>
            </w:rPr>
            <w:t>queries</w:t>
          </w:r>
        </w:p>
      </w:sdtContent>
    </w:sdt>
    <w:p w14:paraId="41E9747E" w14:textId="77777777" w:rsidR="00F015DE" w:rsidRPr="00092AAD" w:rsidRDefault="000951EE" w:rsidP="00D1320E">
      <w:pPr>
        <w:ind w:left="720"/>
        <w:rPr>
          <w:szCs w:val="20"/>
        </w:rPr>
      </w:pPr>
      <w:sdt>
        <w:sdtPr>
          <w:rPr>
            <w:szCs w:val="20"/>
          </w:rPr>
          <w:id w:val="9459746"/>
          <w:placeholder>
            <w:docPart w:val="C0E7DEA276E81A41805D1D99019D3B30"/>
          </w:placeholder>
        </w:sdtPr>
        <w:sdtContent>
          <w:r w:rsidR="00D1320E" w:rsidRPr="00092AAD">
            <w:rPr>
              <w:b/>
              <w:i/>
              <w:color w:val="000000"/>
              <w:szCs w:val="20"/>
            </w:rPr>
            <w:t>Auctiva: Intern Web Developer</w:t>
          </w:r>
        </w:sdtContent>
      </w:sdt>
      <w:r w:rsidR="000201D0" w:rsidRPr="00092AAD">
        <w:rPr>
          <w:szCs w:val="20"/>
        </w:rPr>
        <w:tab/>
      </w:r>
      <w:r w:rsidR="00D1320E" w:rsidRPr="00092AAD">
        <w:rPr>
          <w:szCs w:val="20"/>
        </w:rPr>
        <w:tab/>
      </w:r>
      <w:r w:rsidR="00D1320E" w:rsidRPr="00092AAD">
        <w:rPr>
          <w:szCs w:val="20"/>
        </w:rPr>
        <w:tab/>
      </w:r>
      <w:r w:rsidR="00092AAD">
        <w:rPr>
          <w:szCs w:val="20"/>
        </w:rPr>
        <w:tab/>
      </w:r>
      <w:r w:rsidR="00092AAD">
        <w:rPr>
          <w:szCs w:val="20"/>
        </w:rPr>
        <w:tab/>
      </w:r>
      <w:r w:rsidR="00092AAD">
        <w:rPr>
          <w:szCs w:val="20"/>
        </w:rPr>
        <w:tab/>
      </w:r>
      <w:r w:rsidR="00013F94">
        <w:rPr>
          <w:szCs w:val="20"/>
        </w:rPr>
        <w:tab/>
      </w:r>
      <w:r w:rsidR="00D1320E" w:rsidRPr="00092AAD">
        <w:rPr>
          <w:b/>
          <w:szCs w:val="20"/>
        </w:rPr>
        <w:t>5/10 – 8/10</w:t>
      </w:r>
    </w:p>
    <w:sdt>
      <w:sdtPr>
        <w:id w:val="9459747"/>
        <w:placeholder>
          <w:docPart w:val="D688859F34CF0740A6F95B49F9A1718A"/>
        </w:placeholder>
      </w:sdtPr>
      <w:sdtEndPr>
        <w:rPr>
          <w:b/>
          <w:bCs/>
        </w:rPr>
      </w:sdtEndPr>
      <w:sdtContent>
        <w:p w14:paraId="3426DC2B" w14:textId="77777777" w:rsidR="00D1320E" w:rsidRPr="00092AAD" w:rsidRDefault="00D1320E" w:rsidP="00092AAD">
          <w:pPr>
            <w:pStyle w:val="ListParagraph"/>
            <w:numPr>
              <w:ilvl w:val="0"/>
              <w:numId w:val="19"/>
            </w:numPr>
            <w:rPr>
              <w:szCs w:val="20"/>
            </w:rPr>
          </w:pPr>
          <w:r w:rsidRPr="00092AAD">
            <w:rPr>
              <w:szCs w:val="20"/>
            </w:rPr>
            <w:t>Implemented feature enhancements and bug f</w:t>
          </w:r>
          <w:r w:rsidR="00092AAD" w:rsidRPr="00092AAD">
            <w:rPr>
              <w:szCs w:val="20"/>
            </w:rPr>
            <w:t>ixes for http://www.auctiva.com</w:t>
          </w:r>
        </w:p>
        <w:p w14:paraId="51D921A8" w14:textId="77777777" w:rsidR="00D1320E" w:rsidRPr="00092AAD" w:rsidRDefault="00D1320E" w:rsidP="00092AAD">
          <w:pPr>
            <w:pStyle w:val="ListParagraph"/>
            <w:numPr>
              <w:ilvl w:val="0"/>
              <w:numId w:val="19"/>
            </w:numPr>
            <w:rPr>
              <w:szCs w:val="20"/>
            </w:rPr>
          </w:pPr>
          <w:r w:rsidRPr="00092AAD">
            <w:rPr>
              <w:szCs w:val="20"/>
            </w:rPr>
            <w:t>Web Development using ASP.NET, JavaScript, jQuery, HT</w:t>
          </w:r>
          <w:r w:rsidR="00092AAD" w:rsidRPr="00092AAD">
            <w:rPr>
              <w:szCs w:val="20"/>
            </w:rPr>
            <w:t>ML, C# and SQL Server</w:t>
          </w:r>
        </w:p>
        <w:p w14:paraId="11ED012D" w14:textId="77777777" w:rsidR="00D1320E" w:rsidRPr="00092AAD" w:rsidRDefault="00D1320E" w:rsidP="00092AAD">
          <w:pPr>
            <w:pStyle w:val="ListParagraph"/>
            <w:numPr>
              <w:ilvl w:val="0"/>
              <w:numId w:val="19"/>
            </w:numPr>
            <w:rPr>
              <w:szCs w:val="20"/>
            </w:rPr>
          </w:pPr>
          <w:r w:rsidRPr="00092AAD">
            <w:rPr>
              <w:szCs w:val="20"/>
            </w:rPr>
            <w:t>Problem solving, debugging, and verifying data for</w:t>
          </w:r>
          <w:r w:rsidR="00092AAD" w:rsidRPr="00092AAD">
            <w:rPr>
              <w:szCs w:val="20"/>
            </w:rPr>
            <w:t xml:space="preserve"> the management’s admin screens</w:t>
          </w:r>
        </w:p>
        <w:p w14:paraId="4C52D857" w14:textId="77777777" w:rsidR="00D1320E" w:rsidRPr="00092AAD" w:rsidRDefault="00D1320E" w:rsidP="00092AAD">
          <w:pPr>
            <w:pStyle w:val="ListParagraph"/>
            <w:numPr>
              <w:ilvl w:val="0"/>
              <w:numId w:val="19"/>
            </w:numPr>
            <w:rPr>
              <w:szCs w:val="20"/>
            </w:rPr>
          </w:pPr>
          <w:r w:rsidRPr="00092AAD">
            <w:rPr>
              <w:szCs w:val="20"/>
            </w:rPr>
            <w:t>Creating and modifyi</w:t>
          </w:r>
          <w:r w:rsidR="00092AAD" w:rsidRPr="00092AAD">
            <w:rPr>
              <w:szCs w:val="20"/>
            </w:rPr>
            <w:t>ng stored procedures and tables</w:t>
          </w:r>
        </w:p>
        <w:p w14:paraId="214255E7" w14:textId="77777777" w:rsidR="00D1320E" w:rsidRPr="00092AAD" w:rsidRDefault="000951EE" w:rsidP="00D1320E">
          <w:pPr>
            <w:ind w:left="720"/>
            <w:rPr>
              <w:szCs w:val="20"/>
            </w:rPr>
          </w:pPr>
          <w:sdt>
            <w:sdtPr>
              <w:rPr>
                <w:szCs w:val="20"/>
              </w:rPr>
              <w:id w:val="-857730297"/>
              <w:placeholder>
                <w:docPart w:val="81A5BBFD773CDC46AEDE102EBA88C098"/>
              </w:placeholder>
            </w:sdtPr>
            <w:sdtContent>
              <w:r w:rsidR="00D1320E" w:rsidRPr="00092AAD">
                <w:rPr>
                  <w:b/>
                  <w:i/>
                  <w:color w:val="000000"/>
                  <w:szCs w:val="20"/>
                </w:rPr>
                <w:t>Previously Work Experience</w:t>
              </w:r>
            </w:sdtContent>
          </w:sdt>
          <w:r w:rsidR="00D1320E" w:rsidRPr="00092AAD">
            <w:rPr>
              <w:szCs w:val="20"/>
            </w:rPr>
            <w:tab/>
          </w:r>
          <w:r w:rsidR="00D1320E" w:rsidRPr="00092AAD">
            <w:rPr>
              <w:szCs w:val="20"/>
            </w:rPr>
            <w:tab/>
          </w:r>
          <w:r w:rsidR="00D1320E" w:rsidRPr="00092AAD">
            <w:rPr>
              <w:szCs w:val="20"/>
            </w:rPr>
            <w:tab/>
          </w:r>
          <w:r w:rsidR="00092AAD">
            <w:rPr>
              <w:szCs w:val="20"/>
            </w:rPr>
            <w:tab/>
          </w:r>
          <w:r w:rsidR="00092AAD">
            <w:rPr>
              <w:szCs w:val="20"/>
            </w:rPr>
            <w:tab/>
          </w:r>
          <w:r w:rsidR="00092AAD">
            <w:rPr>
              <w:szCs w:val="20"/>
            </w:rPr>
            <w:tab/>
          </w:r>
          <w:r w:rsidR="00092AAD">
            <w:rPr>
              <w:szCs w:val="20"/>
            </w:rPr>
            <w:tab/>
          </w:r>
          <w:r w:rsidR="00013F94">
            <w:rPr>
              <w:szCs w:val="20"/>
            </w:rPr>
            <w:tab/>
          </w:r>
          <w:r w:rsidR="00D1320E" w:rsidRPr="00092AAD">
            <w:rPr>
              <w:b/>
              <w:szCs w:val="20"/>
            </w:rPr>
            <w:t>2/01 – 5/10</w:t>
          </w:r>
        </w:p>
        <w:p w14:paraId="0424E77A" w14:textId="77777777" w:rsidR="00C159B4" w:rsidRDefault="00D1320E" w:rsidP="00C159B4">
          <w:pPr>
            <w:pStyle w:val="ListParagraph"/>
            <w:numPr>
              <w:ilvl w:val="0"/>
              <w:numId w:val="20"/>
            </w:numPr>
            <w:rPr>
              <w:szCs w:val="20"/>
            </w:rPr>
          </w:pPr>
          <w:r w:rsidRPr="00092AAD">
            <w:rPr>
              <w:szCs w:val="20"/>
            </w:rPr>
            <w:t>Wal-Mart (12/06 - 5/10) Pardini Appliance (4/06 – 12/06) / Staples (2/01 – 4/06)</w:t>
          </w:r>
          <w:r w:rsidR="00C159B4" w:rsidRPr="00092AAD">
            <w:rPr>
              <w:b/>
              <w:bCs/>
            </w:rPr>
            <w:t xml:space="preserve"> </w:t>
          </w:r>
        </w:p>
      </w:sdtContent>
    </w:sdt>
    <w:p w14:paraId="16D0E5D3" w14:textId="77777777" w:rsidR="00F015DE" w:rsidRPr="00092AAD" w:rsidRDefault="00C159B4" w:rsidP="00C159B4">
      <w:pPr>
        <w:pStyle w:val="Heading4"/>
      </w:pPr>
      <w:r>
        <w:t>E</w:t>
      </w:r>
      <w:r w:rsidR="000201D0" w:rsidRPr="00092AAD">
        <w:t>ducation</w:t>
      </w:r>
    </w:p>
    <w:p w14:paraId="670D9376" w14:textId="77777777" w:rsidR="00092AAD" w:rsidRPr="00092AAD" w:rsidRDefault="00092AAD" w:rsidP="00092AAD">
      <w:pPr>
        <w:pStyle w:val="ListParagraph"/>
        <w:rPr>
          <w:b/>
        </w:rPr>
      </w:pPr>
      <w:r w:rsidRPr="00092AAD">
        <w:rPr>
          <w:b/>
          <w:i/>
        </w:rPr>
        <w:t>California State University, Chico</w:t>
      </w:r>
      <w:r w:rsidRPr="00092AAD">
        <w:rPr>
          <w:b/>
        </w:rPr>
        <w:t xml:space="preserve"> </w:t>
      </w:r>
      <w:r w:rsidR="00013F94">
        <w:rPr>
          <w:b/>
        </w:rPr>
        <w:tab/>
      </w:r>
      <w:r w:rsidR="00013F94">
        <w:rPr>
          <w:b/>
        </w:rPr>
        <w:tab/>
      </w:r>
      <w:r w:rsidR="00013F94">
        <w:rPr>
          <w:b/>
        </w:rPr>
        <w:tab/>
      </w:r>
      <w:r w:rsidR="00013F94">
        <w:rPr>
          <w:b/>
        </w:rPr>
        <w:tab/>
      </w:r>
      <w:r w:rsidR="00013F94">
        <w:rPr>
          <w:b/>
        </w:rPr>
        <w:tab/>
      </w:r>
      <w:r w:rsidR="00013F94">
        <w:rPr>
          <w:b/>
        </w:rPr>
        <w:tab/>
      </w:r>
      <w:r w:rsidR="00013F94">
        <w:rPr>
          <w:b/>
        </w:rPr>
        <w:tab/>
      </w:r>
      <w:r w:rsidRPr="00092AAD">
        <w:rPr>
          <w:b/>
        </w:rPr>
        <w:t>5/12</w:t>
      </w:r>
    </w:p>
    <w:p w14:paraId="0EDEFE78" w14:textId="0AB9DD34" w:rsidR="00092AAD" w:rsidRPr="00092AAD" w:rsidRDefault="00B82450" w:rsidP="00092AAD">
      <w:pPr>
        <w:pStyle w:val="ListParagraph"/>
        <w:ind w:firstLine="360"/>
      </w:pPr>
      <w:r>
        <w:t>Bachelor of Science degree</w:t>
      </w:r>
      <w:r w:rsidR="00092AAD" w:rsidRPr="00092AAD">
        <w:t xml:space="preserve"> in Computer Science; Minor in Mathematics. GPA 3.213</w:t>
      </w:r>
    </w:p>
    <w:p w14:paraId="0AAFC7E7" w14:textId="5862E537" w:rsidR="003B2835" w:rsidRPr="00092AAD" w:rsidRDefault="00092AAD" w:rsidP="00092AAD">
      <w:pPr>
        <w:pStyle w:val="ListParagraph"/>
        <w:ind w:firstLine="720"/>
      </w:pPr>
      <w:r w:rsidRPr="00092AAD">
        <w:rPr>
          <w:u w:val="single"/>
        </w:rPr>
        <w:t>Relevant Coursework</w:t>
      </w:r>
      <w:r w:rsidRPr="00092AAD">
        <w:t xml:space="preserve">: Complete class list at </w:t>
      </w:r>
      <w:hyperlink r:id="rId9" w:history="1">
        <w:r w:rsidR="008F27CA" w:rsidRPr="00D05740">
          <w:rPr>
            <w:rStyle w:val="Hyperlink"/>
          </w:rPr>
          <w:t>http://mattben.info/chico.html</w:t>
        </w:r>
      </w:hyperlink>
      <w:r w:rsidR="008F27CA">
        <w:t xml:space="preserve"> </w:t>
      </w:r>
    </w:p>
    <w:p w14:paraId="78C2C440" w14:textId="59DCF36E" w:rsidR="00F015DE" w:rsidRDefault="00092AAD" w:rsidP="00092AAD">
      <w:pPr>
        <w:pStyle w:val="ListParagraph"/>
        <w:rPr>
          <w:b/>
        </w:rPr>
      </w:pPr>
      <w:r w:rsidRPr="00092AAD">
        <w:rPr>
          <w:b/>
          <w:i/>
        </w:rPr>
        <w:t>Mendocino Community College</w:t>
      </w:r>
      <w:r w:rsidRPr="00092AAD">
        <w:t>: Associates</w:t>
      </w:r>
      <w:r w:rsidR="00645C50">
        <w:t xml:space="preserve"> of Science</w:t>
      </w:r>
      <w:r w:rsidRPr="00092AAD">
        <w:t xml:space="preserve"> degree in Mathematics</w:t>
      </w:r>
      <w:r w:rsidR="00013F94">
        <w:tab/>
      </w:r>
      <w:r w:rsidRPr="00092AAD">
        <w:rPr>
          <w:b/>
        </w:rPr>
        <w:t>5/04</w:t>
      </w:r>
    </w:p>
    <w:p w14:paraId="65005FE5" w14:textId="77777777" w:rsidR="008F27CA" w:rsidRPr="00092AAD" w:rsidRDefault="008F27CA" w:rsidP="00092AAD">
      <w:pPr>
        <w:pStyle w:val="ListParagraph"/>
      </w:pPr>
    </w:p>
    <w:sdt>
      <w:sdtPr>
        <w:id w:val="9459754"/>
        <w:placeholder>
          <w:docPart w:val="E7FE654B93882B4B8F96CEE752EF492C"/>
        </w:placeholder>
      </w:sdtPr>
      <w:sdtEndPr>
        <w:rPr>
          <w:b/>
          <w:i/>
        </w:rPr>
      </w:sdtEndPr>
      <w:sdtContent>
        <w:p w14:paraId="62EFD32B" w14:textId="77777777" w:rsidR="00092AAD" w:rsidRPr="00C159B4" w:rsidRDefault="00092AAD" w:rsidP="00092AAD">
          <w:pPr>
            <w:pStyle w:val="NoSpacing"/>
            <w:rPr>
              <w:rStyle w:val="Heading4Char"/>
            </w:rPr>
          </w:pPr>
          <w:r w:rsidRPr="00C159B4">
            <w:rPr>
              <w:rStyle w:val="Heading4Char"/>
            </w:rPr>
            <w:t>Skills</w:t>
          </w:r>
        </w:p>
        <w:p w14:paraId="258505A5" w14:textId="77777777" w:rsidR="003548B1" w:rsidRPr="003548B1" w:rsidRDefault="003548B1" w:rsidP="003548B1">
          <w:pPr>
            <w:ind w:firstLine="720"/>
            <w:rPr>
              <w:b/>
              <w:i/>
            </w:rPr>
          </w:pPr>
          <w:r w:rsidRPr="003548B1">
            <w:rPr>
              <w:b/>
              <w:i/>
            </w:rPr>
            <w:t>Web Development / Stacks</w:t>
          </w:r>
        </w:p>
        <w:p w14:paraId="7B36496E" w14:textId="77777777" w:rsidR="00147F69" w:rsidRPr="00147F69" w:rsidRDefault="00D1320E" w:rsidP="003548B1">
          <w:pPr>
            <w:pStyle w:val="ListParagraph"/>
            <w:numPr>
              <w:ilvl w:val="0"/>
              <w:numId w:val="20"/>
            </w:numPr>
            <w:rPr>
              <w:rFonts w:cs="Times"/>
            </w:rPr>
          </w:pPr>
          <w:r w:rsidRPr="00092AAD">
            <w:t xml:space="preserve">HTML / </w:t>
          </w:r>
          <w:r w:rsidR="003548B1">
            <w:t xml:space="preserve">CSS / </w:t>
          </w:r>
          <w:r w:rsidRPr="00092AAD">
            <w:t>JavaScript / jQuery</w:t>
          </w:r>
        </w:p>
        <w:p w14:paraId="6CABED88" w14:textId="2F021A74" w:rsidR="00D1320E" w:rsidRDefault="003548B1" w:rsidP="003548B1">
          <w:pPr>
            <w:pStyle w:val="ListParagraph"/>
            <w:numPr>
              <w:ilvl w:val="0"/>
              <w:numId w:val="20"/>
            </w:numPr>
            <w:rPr>
              <w:rFonts w:cs="Times"/>
            </w:rPr>
          </w:pPr>
          <w:r w:rsidRPr="00147F69">
            <w:rPr>
              <w:rFonts w:cs="Times"/>
            </w:rPr>
            <w:t>PHP / MySQL / apache</w:t>
          </w:r>
          <w:r w:rsidR="00C159B4">
            <w:rPr>
              <w:rFonts w:cs="Times"/>
            </w:rPr>
            <w:t xml:space="preserve"> </w:t>
          </w:r>
        </w:p>
        <w:p w14:paraId="6213D742" w14:textId="29116178" w:rsidR="000951EE" w:rsidRPr="00147F69" w:rsidRDefault="000951EE" w:rsidP="003548B1">
          <w:pPr>
            <w:pStyle w:val="ListParagraph"/>
            <w:numPr>
              <w:ilvl w:val="0"/>
              <w:numId w:val="20"/>
            </w:numPr>
            <w:rPr>
              <w:rFonts w:cs="Times"/>
            </w:rPr>
          </w:pPr>
          <w:r>
            <w:rPr>
              <w:rFonts w:cs="Times"/>
            </w:rPr>
            <w:t>Python / SQLite/ Django</w:t>
          </w:r>
        </w:p>
        <w:p w14:paraId="1AC45BE4" w14:textId="12A1A77A" w:rsidR="003548B1" w:rsidRPr="003548B1" w:rsidRDefault="003548B1" w:rsidP="003548B1">
          <w:pPr>
            <w:pStyle w:val="ListParagraph"/>
            <w:numPr>
              <w:ilvl w:val="0"/>
              <w:numId w:val="20"/>
            </w:numPr>
            <w:rPr>
              <w:rFonts w:cs="Times"/>
            </w:rPr>
          </w:pPr>
          <w:r w:rsidRPr="003548B1">
            <w:rPr>
              <w:rFonts w:cs="Times"/>
            </w:rPr>
            <w:t>Java Swing / PostgreSQL / Tomcat</w:t>
          </w:r>
          <w:r w:rsidR="00C159B4">
            <w:rPr>
              <w:rFonts w:cs="Times"/>
            </w:rPr>
            <w:t xml:space="preserve"> </w:t>
          </w:r>
        </w:p>
        <w:p w14:paraId="7A05F970" w14:textId="2297E27E" w:rsidR="003548B1" w:rsidRPr="003548B1" w:rsidRDefault="003548B1" w:rsidP="003548B1">
          <w:pPr>
            <w:pStyle w:val="ListParagraph"/>
            <w:numPr>
              <w:ilvl w:val="0"/>
              <w:numId w:val="20"/>
            </w:numPr>
            <w:rPr>
              <w:rFonts w:cs="Times"/>
            </w:rPr>
          </w:pPr>
          <w:r w:rsidRPr="003548B1">
            <w:rPr>
              <w:rFonts w:cs="Times"/>
            </w:rPr>
            <w:t>Oracle ADF / Oracle SQL / Oracle Web Logic</w:t>
          </w:r>
          <w:r w:rsidR="00C159B4">
            <w:rPr>
              <w:rFonts w:cs="Times"/>
            </w:rPr>
            <w:t xml:space="preserve"> </w:t>
          </w:r>
        </w:p>
        <w:p w14:paraId="523F460E" w14:textId="422F5246" w:rsidR="003548B1" w:rsidRDefault="003548B1" w:rsidP="003548B1">
          <w:pPr>
            <w:pStyle w:val="ListParagraph"/>
            <w:numPr>
              <w:ilvl w:val="0"/>
              <w:numId w:val="20"/>
            </w:numPr>
          </w:pPr>
          <w:r>
            <w:t>C# / ASP.NET / IIS</w:t>
          </w:r>
          <w:r w:rsidR="00C159B4">
            <w:t xml:space="preserve"> </w:t>
          </w:r>
        </w:p>
        <w:p w14:paraId="1F8DC3A3" w14:textId="5B189494" w:rsidR="000951EE" w:rsidRDefault="000951EE" w:rsidP="003548B1">
          <w:pPr>
            <w:pStyle w:val="ListParagraph"/>
            <w:numPr>
              <w:ilvl w:val="0"/>
              <w:numId w:val="20"/>
            </w:numPr>
          </w:pPr>
          <w:r>
            <w:t>Ruby / SQLite / Rails</w:t>
          </w:r>
        </w:p>
        <w:p w14:paraId="2C742F35" w14:textId="51B10F3C" w:rsidR="000951EE" w:rsidRPr="000951EE" w:rsidRDefault="003548B1" w:rsidP="000951EE">
          <w:pPr>
            <w:pStyle w:val="ListParagraph"/>
            <w:rPr>
              <w:rFonts w:cs="Times"/>
            </w:rPr>
          </w:pPr>
          <w:r w:rsidRPr="00092AAD">
            <w:rPr>
              <w:rFonts w:cs="Times"/>
              <w:b/>
              <w:bCs/>
              <w:i/>
            </w:rPr>
            <w:t>Programming Languages</w:t>
          </w:r>
        </w:p>
        <w:p w14:paraId="742DB727" w14:textId="72735A63" w:rsidR="00D1320E" w:rsidRPr="00092AAD" w:rsidRDefault="00D1320E" w:rsidP="00092AAD">
          <w:pPr>
            <w:pStyle w:val="ListParagraph"/>
            <w:numPr>
              <w:ilvl w:val="0"/>
              <w:numId w:val="20"/>
            </w:numPr>
            <w:rPr>
              <w:rFonts w:cs="Times"/>
            </w:rPr>
          </w:pPr>
          <w:r w:rsidRPr="00092AAD">
            <w:t xml:space="preserve">Java Developer: Servlets / Android SDK </w:t>
          </w:r>
          <w:r w:rsidR="00013F94">
            <w:t xml:space="preserve">/ Applets </w:t>
          </w:r>
          <w:r w:rsidR="000951EE">
            <w:t>/ Beans</w:t>
          </w:r>
        </w:p>
        <w:p w14:paraId="18D84510" w14:textId="77777777" w:rsidR="00092AAD" w:rsidRDefault="00013F94" w:rsidP="00092AAD">
          <w:pPr>
            <w:pStyle w:val="ListParagraph"/>
            <w:numPr>
              <w:ilvl w:val="0"/>
              <w:numId w:val="20"/>
            </w:numPr>
          </w:pPr>
          <w:r>
            <w:t>SQLs</w:t>
          </w:r>
          <w:r w:rsidR="00D1320E" w:rsidRPr="00092AAD">
            <w:t>: MySQL / MSSQL / ODBSQL / SQLite</w:t>
          </w:r>
        </w:p>
        <w:p w14:paraId="3BDE2DE3" w14:textId="77777777" w:rsidR="00D1320E" w:rsidRPr="00092AAD" w:rsidRDefault="00092AAD" w:rsidP="00092AAD">
          <w:pPr>
            <w:pStyle w:val="ListParagraph"/>
            <w:rPr>
              <w:rFonts w:cs="Times"/>
              <w:b/>
              <w:i/>
            </w:rPr>
          </w:pPr>
          <w:r w:rsidRPr="00092AAD">
            <w:rPr>
              <w:b/>
              <w:i/>
            </w:rPr>
            <w:t>Tools</w:t>
          </w:r>
          <w:r w:rsidR="00D1320E" w:rsidRPr="00092AAD">
            <w:rPr>
              <w:b/>
              <w:i/>
            </w:rPr>
            <w:t xml:space="preserve"> </w:t>
          </w:r>
        </w:p>
        <w:p w14:paraId="4E5F76EF" w14:textId="32C140DC" w:rsidR="000951EE" w:rsidRPr="000951EE" w:rsidRDefault="000951EE" w:rsidP="00092AAD">
          <w:pPr>
            <w:pStyle w:val="ListParagraph"/>
            <w:numPr>
              <w:ilvl w:val="0"/>
              <w:numId w:val="22"/>
            </w:numPr>
            <w:rPr>
              <w:rFonts w:cs="Times"/>
            </w:rPr>
          </w:pPr>
          <w:r>
            <w:rPr>
              <w:rFonts w:cs="Times"/>
            </w:rPr>
            <w:t>Web Tools: Jekyll / Hyde / Drupal / Photoshop</w:t>
          </w:r>
        </w:p>
        <w:p w14:paraId="55932459" w14:textId="3087DD22" w:rsidR="00D1320E" w:rsidRPr="00092AAD" w:rsidRDefault="003B2835" w:rsidP="00092AAD">
          <w:pPr>
            <w:pStyle w:val="ListParagraph"/>
            <w:numPr>
              <w:ilvl w:val="0"/>
              <w:numId w:val="22"/>
            </w:numPr>
            <w:rPr>
              <w:rFonts w:cs="Times"/>
            </w:rPr>
          </w:pPr>
          <w:r>
            <w:t>V</w:t>
          </w:r>
          <w:r w:rsidRPr="003B2835">
            <w:t xml:space="preserve">ersion </w:t>
          </w:r>
          <w:r>
            <w:t>C</w:t>
          </w:r>
          <w:r w:rsidRPr="003B2835">
            <w:t>ontrol</w:t>
          </w:r>
          <w:r w:rsidR="00D1320E" w:rsidRPr="00092AAD">
            <w:t xml:space="preserve">: </w:t>
          </w:r>
          <w:r w:rsidR="00013F94">
            <w:t xml:space="preserve">git / github / SVN / </w:t>
          </w:r>
          <w:r w:rsidR="00D1320E" w:rsidRPr="00092AAD">
            <w:t xml:space="preserve">Subclipse / </w:t>
          </w:r>
          <w:r w:rsidR="00013F94">
            <w:t>Visual SourceSafe / TortoiseSVN</w:t>
          </w:r>
          <w:r w:rsidR="00D1320E" w:rsidRPr="00092AAD">
            <w:t xml:space="preserve"> </w:t>
          </w:r>
        </w:p>
        <w:p w14:paraId="08E63DBB" w14:textId="77777777" w:rsidR="00D1320E" w:rsidRPr="00092AAD" w:rsidRDefault="00013F94" w:rsidP="00092AAD">
          <w:pPr>
            <w:pStyle w:val="ListParagraph"/>
            <w:numPr>
              <w:ilvl w:val="0"/>
              <w:numId w:val="22"/>
            </w:numPr>
            <w:rPr>
              <w:rFonts w:cs="Times"/>
            </w:rPr>
          </w:pPr>
          <w:r>
            <w:t xml:space="preserve">Editors: vim / </w:t>
          </w:r>
          <w:r w:rsidR="00D1320E" w:rsidRPr="00092AAD">
            <w:t xml:space="preserve">Eclipse / </w:t>
          </w:r>
          <w:r>
            <w:t xml:space="preserve">NetBeans / </w:t>
          </w:r>
          <w:r w:rsidR="00D1320E" w:rsidRPr="00092AAD">
            <w:t xml:space="preserve">JDeveloper / Visual Studio </w:t>
          </w:r>
        </w:p>
        <w:p w14:paraId="03DAE8C8" w14:textId="5769089F" w:rsidR="00D1320E" w:rsidRPr="00092AAD" w:rsidRDefault="003B2835" w:rsidP="00092AAD">
          <w:pPr>
            <w:pStyle w:val="ListParagraph"/>
            <w:numPr>
              <w:ilvl w:val="0"/>
              <w:numId w:val="22"/>
            </w:numPr>
            <w:rPr>
              <w:rFonts w:cs="Times"/>
            </w:rPr>
          </w:pPr>
          <w:r>
            <w:t>Database Management</w:t>
          </w:r>
          <w:r w:rsidR="00013F94">
            <w:t>:</w:t>
          </w:r>
          <w:r w:rsidR="00D1320E" w:rsidRPr="00092AAD">
            <w:t xml:space="preserve"> </w:t>
          </w:r>
          <w:r w:rsidR="00013F94">
            <w:t>command line</w:t>
          </w:r>
          <w:r w:rsidR="00D1320E" w:rsidRPr="00092AAD">
            <w:t xml:space="preserve"> / </w:t>
          </w:r>
          <w:r w:rsidR="00013F94">
            <w:t xml:space="preserve">MySql Workbench / </w:t>
          </w:r>
          <w:r w:rsidR="00D1320E" w:rsidRPr="00092AAD">
            <w:t xml:space="preserve">TOAD / SQL Server </w:t>
          </w:r>
        </w:p>
        <w:p w14:paraId="0020FCD4" w14:textId="0061608A" w:rsidR="00D1320E" w:rsidRPr="00092AAD" w:rsidRDefault="00013F94" w:rsidP="00092AAD">
          <w:pPr>
            <w:pStyle w:val="ListParagraph"/>
            <w:numPr>
              <w:ilvl w:val="0"/>
              <w:numId w:val="22"/>
            </w:numPr>
            <w:rPr>
              <w:rFonts w:cs="Times"/>
            </w:rPr>
          </w:pPr>
          <w:r>
            <w:t xml:space="preserve">Operating Systems: Mac OS </w:t>
          </w:r>
          <w:r w:rsidR="00D1320E" w:rsidRPr="00092AAD">
            <w:t xml:space="preserve">/ Linux / Unix / </w:t>
          </w:r>
          <w:r w:rsidRPr="00092AAD">
            <w:t xml:space="preserve">Windows </w:t>
          </w:r>
          <w:r w:rsidR="000951EE">
            <w:t>7</w:t>
          </w:r>
          <w:r>
            <w:t>,</w:t>
          </w:r>
          <w:r w:rsidR="000951EE">
            <w:t xml:space="preserve"> Vista</w:t>
          </w:r>
          <w:r w:rsidR="00D1320E" w:rsidRPr="00092AAD">
            <w:t xml:space="preserve"> </w:t>
          </w:r>
        </w:p>
        <w:p w14:paraId="0C8FFF06" w14:textId="77777777" w:rsidR="00F015DE" w:rsidRPr="003548B1" w:rsidRDefault="003548B1" w:rsidP="00092AAD">
          <w:pPr>
            <w:pStyle w:val="ListParagraph"/>
            <w:rPr>
              <w:b/>
              <w:i/>
            </w:rPr>
          </w:pPr>
          <w:r w:rsidRPr="003548B1">
            <w:rPr>
              <w:b/>
              <w:i/>
            </w:rPr>
            <w:t>Big Data</w:t>
          </w:r>
          <w:r w:rsidR="00013F94">
            <w:rPr>
              <w:b/>
              <w:i/>
            </w:rPr>
            <w:t xml:space="preserve"> </w:t>
          </w:r>
          <w:r w:rsidR="00013F94" w:rsidRPr="00013F94">
            <w:rPr>
              <w:i/>
            </w:rPr>
            <w:t>(novice)</w:t>
          </w:r>
        </w:p>
      </w:sdtContent>
    </w:sdt>
    <w:p w14:paraId="0B3750E4" w14:textId="77777777" w:rsidR="00F015DE" w:rsidRDefault="00013F94" w:rsidP="00013F94">
      <w:pPr>
        <w:pStyle w:val="ListParagraph"/>
        <w:numPr>
          <w:ilvl w:val="0"/>
          <w:numId w:val="23"/>
        </w:numPr>
      </w:pPr>
      <w:r>
        <w:t>Hadoop / Spark / Mesos</w:t>
      </w:r>
    </w:p>
    <w:p w14:paraId="359FDF69" w14:textId="1541FCD9" w:rsidR="0013118B" w:rsidRDefault="00013F94" w:rsidP="0013118B">
      <w:pPr>
        <w:pStyle w:val="ListParagraph"/>
        <w:numPr>
          <w:ilvl w:val="0"/>
          <w:numId w:val="23"/>
        </w:numPr>
      </w:pPr>
      <w:r>
        <w:t>Map Reduce / OpenMP</w:t>
      </w:r>
    </w:p>
    <w:p w14:paraId="7FDE1699" w14:textId="77777777" w:rsidR="008F27CA" w:rsidRDefault="008F27CA" w:rsidP="005C3190">
      <w:pPr>
        <w:pStyle w:val="Heading4"/>
      </w:pPr>
    </w:p>
    <w:p w14:paraId="49399E5A" w14:textId="5F9F5DCB" w:rsidR="005C3190" w:rsidRDefault="008B51AC" w:rsidP="005C3190">
      <w:pPr>
        <w:pStyle w:val="Heading4"/>
      </w:pPr>
      <w:r>
        <w:t>Publication</w:t>
      </w:r>
    </w:p>
    <w:p w14:paraId="1899C853" w14:textId="17F45E9F" w:rsidR="008B51AC" w:rsidRPr="008B51AC" w:rsidRDefault="005C3190" w:rsidP="005C3190">
      <w:pPr>
        <w:rPr>
          <w:sz w:val="16"/>
          <w:szCs w:val="16"/>
        </w:rPr>
      </w:pPr>
      <w:r>
        <w:tab/>
      </w:r>
      <w:r w:rsidR="008B51AC" w:rsidRPr="008B51AC">
        <w:rPr>
          <w:sz w:val="16"/>
          <w:szCs w:val="16"/>
        </w:rPr>
        <w:t>H</w:t>
      </w:r>
      <w:r w:rsidR="008B51AC">
        <w:rPr>
          <w:sz w:val="16"/>
          <w:szCs w:val="16"/>
        </w:rPr>
        <w:t xml:space="preserve">arris, Matthew B. "Webengine." </w:t>
      </w:r>
      <w:hyperlink r:id="rId10" w:history="1">
        <w:r w:rsidR="008B51AC" w:rsidRPr="008B51AC">
          <w:rPr>
            <w:rStyle w:val="Hyperlink"/>
            <w:sz w:val="16"/>
            <w:szCs w:val="16"/>
          </w:rPr>
          <w:t>http://www.iaeng.org/WCECS2014/index.html</w:t>
        </w:r>
      </w:hyperlink>
      <w:r w:rsidR="008B51AC" w:rsidRPr="008B51AC">
        <w:rPr>
          <w:sz w:val="16"/>
          <w:szCs w:val="16"/>
        </w:rPr>
        <w:t xml:space="preserve">. </w:t>
      </w:r>
    </w:p>
    <w:p w14:paraId="74D4FDED" w14:textId="6732A898" w:rsidR="005C3190" w:rsidRDefault="008B51AC" w:rsidP="008B51AC">
      <w:pPr>
        <w:ind w:left="720"/>
        <w:rPr>
          <w:sz w:val="16"/>
          <w:szCs w:val="16"/>
        </w:rPr>
      </w:pPr>
      <w:r w:rsidRPr="008B51AC">
        <w:rPr>
          <w:sz w:val="16"/>
          <w:szCs w:val="16"/>
        </w:rPr>
        <w:t>Proc. of He World Congress on Engineering and Computer Science, UC Berekely, Berkeley. N.p., n.d. Web. &lt;</w:t>
      </w:r>
      <w:hyperlink r:id="rId11" w:history="1">
        <w:r w:rsidRPr="008B51AC">
          <w:rPr>
            <w:rStyle w:val="Hyperlink"/>
            <w:sz w:val="16"/>
            <w:szCs w:val="16"/>
          </w:rPr>
          <w:t>http://mattben.info/media/pdf/Webengine_WCECS2014.pdf</w:t>
        </w:r>
      </w:hyperlink>
      <w:r w:rsidRPr="008B51AC">
        <w:rPr>
          <w:sz w:val="16"/>
          <w:szCs w:val="16"/>
        </w:rPr>
        <w:t>&gt;.</w:t>
      </w:r>
    </w:p>
    <w:p w14:paraId="1B5DD60C" w14:textId="77777777" w:rsidR="008B51AC" w:rsidRPr="008B51AC" w:rsidRDefault="008B51AC" w:rsidP="008B51AC">
      <w:pPr>
        <w:ind w:left="720"/>
        <w:rPr>
          <w:sz w:val="16"/>
          <w:szCs w:val="16"/>
        </w:rPr>
      </w:pPr>
    </w:p>
    <w:p w14:paraId="33AB4670" w14:textId="77777777" w:rsidR="0013118B" w:rsidRDefault="0013118B" w:rsidP="0013118B">
      <w:pPr>
        <w:pStyle w:val="Heading4"/>
      </w:pPr>
      <w:r>
        <w:t>Presentations Newest to Oldest</w:t>
      </w:r>
    </w:p>
    <w:p w14:paraId="4127ECC6" w14:textId="04A610E1" w:rsidR="005C3190" w:rsidRPr="008B51AC" w:rsidRDefault="005C3190" w:rsidP="005C3190">
      <w:pPr>
        <w:ind w:firstLine="720"/>
        <w:rPr>
          <w:b/>
          <w:i/>
          <w:sz w:val="18"/>
          <w:szCs w:val="18"/>
        </w:rPr>
      </w:pPr>
      <w:r w:rsidRPr="008B51AC">
        <w:rPr>
          <w:b/>
          <w:i/>
          <w:sz w:val="18"/>
          <w:szCs w:val="18"/>
        </w:rPr>
        <w:t>Webengine</w:t>
      </w:r>
    </w:p>
    <w:p w14:paraId="33B32FF0" w14:textId="72F4F02B" w:rsidR="005C3190" w:rsidRPr="008B51AC" w:rsidRDefault="005C3190" w:rsidP="005C3190">
      <w:pPr>
        <w:ind w:left="1440"/>
        <w:rPr>
          <w:sz w:val="18"/>
          <w:szCs w:val="18"/>
        </w:rPr>
      </w:pPr>
      <w:r w:rsidRPr="008B51AC">
        <w:rPr>
          <w:i/>
          <w:sz w:val="18"/>
          <w:szCs w:val="18"/>
        </w:rPr>
        <w:t>Date</w:t>
      </w:r>
      <w:r w:rsidRPr="008B51AC">
        <w:rPr>
          <w:sz w:val="18"/>
          <w:szCs w:val="18"/>
        </w:rPr>
        <w:t>: 10/23/13</w:t>
      </w:r>
    </w:p>
    <w:p w14:paraId="7C42D304" w14:textId="0BAB9474" w:rsidR="005C3190" w:rsidRPr="008B51AC" w:rsidRDefault="005C3190" w:rsidP="005C3190">
      <w:pPr>
        <w:ind w:left="1440"/>
        <w:rPr>
          <w:sz w:val="18"/>
          <w:szCs w:val="18"/>
        </w:rPr>
      </w:pPr>
      <w:r w:rsidRPr="008B51AC">
        <w:rPr>
          <w:i/>
          <w:sz w:val="18"/>
          <w:szCs w:val="18"/>
        </w:rPr>
        <w:t>Event</w:t>
      </w:r>
      <w:r w:rsidRPr="008B51AC">
        <w:rPr>
          <w:sz w:val="18"/>
          <w:szCs w:val="18"/>
        </w:rPr>
        <w:t xml:space="preserve">: </w:t>
      </w:r>
      <w:r w:rsidR="00C16DC7" w:rsidRPr="008B51AC">
        <w:rPr>
          <w:sz w:val="18"/>
          <w:szCs w:val="18"/>
        </w:rPr>
        <w:t>The World Congress on Engineering and Computer Science (WCECS'14)</w:t>
      </w:r>
    </w:p>
    <w:p w14:paraId="2AA62F93" w14:textId="3EFBE222" w:rsidR="005C3190" w:rsidRPr="008B51AC" w:rsidRDefault="005C3190" w:rsidP="005C3190">
      <w:pPr>
        <w:ind w:left="1440"/>
        <w:rPr>
          <w:sz w:val="18"/>
          <w:szCs w:val="18"/>
        </w:rPr>
      </w:pPr>
      <w:r w:rsidRPr="008B51AC">
        <w:rPr>
          <w:i/>
          <w:sz w:val="18"/>
          <w:szCs w:val="18"/>
        </w:rPr>
        <w:t>Location</w:t>
      </w:r>
      <w:r w:rsidRPr="008B51AC">
        <w:rPr>
          <w:sz w:val="18"/>
          <w:szCs w:val="18"/>
        </w:rPr>
        <w:t xml:space="preserve">: </w:t>
      </w:r>
      <w:r w:rsidR="00C16DC7" w:rsidRPr="008B51AC">
        <w:rPr>
          <w:sz w:val="18"/>
          <w:szCs w:val="18"/>
        </w:rPr>
        <w:t xml:space="preserve">UC Berkeley: Berkeley CA </w:t>
      </w:r>
    </w:p>
    <w:p w14:paraId="447BDC44" w14:textId="0C0F6436" w:rsidR="005C3190" w:rsidRPr="008B51AC" w:rsidRDefault="005C3190" w:rsidP="005C3190">
      <w:pPr>
        <w:ind w:left="1440"/>
        <w:rPr>
          <w:sz w:val="18"/>
          <w:szCs w:val="18"/>
        </w:rPr>
      </w:pPr>
      <w:r w:rsidRPr="008B51AC">
        <w:rPr>
          <w:i/>
          <w:sz w:val="18"/>
          <w:szCs w:val="18"/>
        </w:rPr>
        <w:t>Attendees</w:t>
      </w:r>
      <w:r w:rsidR="00C16DC7" w:rsidRPr="008B51AC">
        <w:rPr>
          <w:sz w:val="18"/>
          <w:szCs w:val="18"/>
        </w:rPr>
        <w:t>: 120</w:t>
      </w:r>
    </w:p>
    <w:p w14:paraId="5EBDE994" w14:textId="22574326" w:rsidR="005C3190" w:rsidRPr="008B51AC" w:rsidRDefault="005C3190" w:rsidP="005C3190">
      <w:pPr>
        <w:ind w:left="1440"/>
        <w:rPr>
          <w:sz w:val="18"/>
          <w:szCs w:val="18"/>
        </w:rPr>
      </w:pPr>
      <w:r w:rsidRPr="008B51AC">
        <w:rPr>
          <w:i/>
          <w:sz w:val="18"/>
          <w:szCs w:val="18"/>
        </w:rPr>
        <w:t>Length</w:t>
      </w:r>
      <w:r w:rsidR="00C16DC7" w:rsidRPr="008B51AC">
        <w:rPr>
          <w:sz w:val="18"/>
          <w:szCs w:val="18"/>
        </w:rPr>
        <w:t>: 15</w:t>
      </w:r>
      <w:r w:rsidRPr="008B51AC">
        <w:rPr>
          <w:sz w:val="18"/>
          <w:szCs w:val="18"/>
        </w:rPr>
        <w:t>min</w:t>
      </w:r>
    </w:p>
    <w:p w14:paraId="36B6BA8B" w14:textId="72A9CAA2" w:rsidR="005C3190" w:rsidRPr="008B51AC" w:rsidRDefault="005C3190" w:rsidP="005C3190">
      <w:pPr>
        <w:ind w:left="1440"/>
        <w:rPr>
          <w:color w:val="000000"/>
          <w:sz w:val="18"/>
          <w:szCs w:val="18"/>
        </w:rPr>
      </w:pPr>
      <w:r w:rsidRPr="008B51AC">
        <w:rPr>
          <w:i/>
          <w:sz w:val="18"/>
          <w:szCs w:val="18"/>
        </w:rPr>
        <w:t>URL</w:t>
      </w:r>
      <w:r w:rsidRPr="008B51AC">
        <w:rPr>
          <w:sz w:val="18"/>
          <w:szCs w:val="18"/>
        </w:rPr>
        <w:t xml:space="preserve">: </w:t>
      </w:r>
      <w:hyperlink r:id="rId12" w:history="1">
        <w:r w:rsidRPr="008B51AC">
          <w:rPr>
            <w:rStyle w:val="Hyperlink"/>
            <w:sz w:val="18"/>
            <w:szCs w:val="18"/>
          </w:rPr>
          <w:t>http://www.iaeng.org/WCECS2014/ICCSA2014.html</w:t>
        </w:r>
      </w:hyperlink>
    </w:p>
    <w:p w14:paraId="1B1F2FEE" w14:textId="20727627" w:rsidR="005C3190" w:rsidRPr="008B51AC" w:rsidRDefault="005C3190" w:rsidP="005C3190">
      <w:pPr>
        <w:ind w:left="1440"/>
        <w:rPr>
          <w:sz w:val="18"/>
          <w:szCs w:val="18"/>
        </w:rPr>
      </w:pPr>
      <w:r w:rsidRPr="008B51AC">
        <w:rPr>
          <w:i/>
          <w:sz w:val="18"/>
          <w:szCs w:val="18"/>
        </w:rPr>
        <w:t>Source Code</w:t>
      </w:r>
      <w:r w:rsidRPr="008B51AC">
        <w:rPr>
          <w:sz w:val="18"/>
          <w:szCs w:val="18"/>
        </w:rPr>
        <w:t xml:space="preserve">: </w:t>
      </w:r>
      <w:hyperlink r:id="rId13" w:history="1">
        <w:r w:rsidRPr="008B51AC">
          <w:rPr>
            <w:rStyle w:val="Hyperlink"/>
            <w:sz w:val="18"/>
            <w:szCs w:val="18"/>
          </w:rPr>
          <w:t>https://github.com/webshootertk/webshooter</w:t>
        </w:r>
      </w:hyperlink>
    </w:p>
    <w:p w14:paraId="402E094F" w14:textId="77777777" w:rsidR="005C3190" w:rsidRPr="005C3190" w:rsidRDefault="005C3190" w:rsidP="005C3190"/>
    <w:p w14:paraId="2979EAF5" w14:textId="448ACA9F" w:rsidR="000951EE" w:rsidRPr="008B51AC" w:rsidRDefault="000951EE" w:rsidP="000951EE">
      <w:pPr>
        <w:ind w:firstLine="720"/>
        <w:rPr>
          <w:b/>
          <w:i/>
          <w:sz w:val="18"/>
          <w:szCs w:val="18"/>
        </w:rPr>
      </w:pPr>
      <w:r w:rsidRPr="008B51AC">
        <w:rPr>
          <w:b/>
          <w:i/>
          <w:sz w:val="18"/>
          <w:szCs w:val="18"/>
        </w:rPr>
        <w:t>CMIP Publication site upgrades</w:t>
      </w:r>
    </w:p>
    <w:p w14:paraId="45377971" w14:textId="354E4B1B" w:rsidR="000951EE" w:rsidRPr="008B51AC" w:rsidRDefault="000951EE" w:rsidP="000951EE">
      <w:pPr>
        <w:ind w:left="1440"/>
        <w:rPr>
          <w:sz w:val="18"/>
          <w:szCs w:val="18"/>
        </w:rPr>
      </w:pPr>
      <w:r w:rsidRPr="008B51AC">
        <w:rPr>
          <w:i/>
          <w:sz w:val="18"/>
          <w:szCs w:val="18"/>
        </w:rPr>
        <w:t>Date</w:t>
      </w:r>
      <w:r w:rsidR="005C3190" w:rsidRPr="008B51AC">
        <w:rPr>
          <w:sz w:val="18"/>
          <w:szCs w:val="18"/>
        </w:rPr>
        <w:t>: 12/04</w:t>
      </w:r>
      <w:r w:rsidRPr="008B51AC">
        <w:rPr>
          <w:sz w:val="18"/>
          <w:szCs w:val="18"/>
        </w:rPr>
        <w:t>/13</w:t>
      </w:r>
    </w:p>
    <w:p w14:paraId="7C3AC5FB" w14:textId="77777777" w:rsidR="000951EE" w:rsidRPr="008B51AC" w:rsidRDefault="000951EE" w:rsidP="000951EE">
      <w:pPr>
        <w:ind w:left="1440"/>
        <w:rPr>
          <w:sz w:val="18"/>
          <w:szCs w:val="18"/>
        </w:rPr>
      </w:pPr>
      <w:r w:rsidRPr="008B51AC">
        <w:rPr>
          <w:i/>
          <w:sz w:val="18"/>
          <w:szCs w:val="18"/>
        </w:rPr>
        <w:t>Event</w:t>
      </w:r>
      <w:r w:rsidRPr="008B51AC">
        <w:rPr>
          <w:sz w:val="18"/>
          <w:szCs w:val="18"/>
        </w:rPr>
        <w:t>: ESGF Face 2 Face Conferences</w:t>
      </w:r>
    </w:p>
    <w:p w14:paraId="75CA1788" w14:textId="105817E2" w:rsidR="000951EE" w:rsidRPr="008B51AC" w:rsidRDefault="000951EE" w:rsidP="000951EE">
      <w:pPr>
        <w:ind w:left="1440"/>
        <w:rPr>
          <w:sz w:val="18"/>
          <w:szCs w:val="18"/>
        </w:rPr>
      </w:pPr>
      <w:r w:rsidRPr="008B51AC">
        <w:rPr>
          <w:i/>
          <w:sz w:val="18"/>
          <w:szCs w:val="18"/>
        </w:rPr>
        <w:t>Location</w:t>
      </w:r>
      <w:r w:rsidR="005C3190" w:rsidRPr="008B51AC">
        <w:rPr>
          <w:sz w:val="18"/>
          <w:szCs w:val="18"/>
        </w:rPr>
        <w:t>: Livermore Library</w:t>
      </w:r>
    </w:p>
    <w:p w14:paraId="64F5A53B" w14:textId="6D53C8F1" w:rsidR="000951EE" w:rsidRPr="008B51AC" w:rsidRDefault="000951EE" w:rsidP="000951EE">
      <w:pPr>
        <w:ind w:left="1440"/>
        <w:rPr>
          <w:sz w:val="18"/>
          <w:szCs w:val="18"/>
        </w:rPr>
      </w:pPr>
      <w:r w:rsidRPr="008B51AC">
        <w:rPr>
          <w:i/>
          <w:sz w:val="18"/>
          <w:szCs w:val="18"/>
        </w:rPr>
        <w:t>Attendees</w:t>
      </w:r>
      <w:r w:rsidR="005C3190" w:rsidRPr="008B51AC">
        <w:rPr>
          <w:sz w:val="18"/>
          <w:szCs w:val="18"/>
        </w:rPr>
        <w:t>: 70</w:t>
      </w:r>
    </w:p>
    <w:p w14:paraId="3ED0A6C5" w14:textId="2D9A477D" w:rsidR="000951EE" w:rsidRPr="008B51AC" w:rsidRDefault="000951EE" w:rsidP="000951EE">
      <w:pPr>
        <w:ind w:left="1440"/>
        <w:rPr>
          <w:sz w:val="18"/>
          <w:szCs w:val="18"/>
        </w:rPr>
      </w:pPr>
      <w:r w:rsidRPr="008B51AC">
        <w:rPr>
          <w:i/>
          <w:sz w:val="18"/>
          <w:szCs w:val="18"/>
        </w:rPr>
        <w:t>Length</w:t>
      </w:r>
      <w:r w:rsidR="005C3190" w:rsidRPr="008B51AC">
        <w:rPr>
          <w:sz w:val="18"/>
          <w:szCs w:val="18"/>
        </w:rPr>
        <w:t>: 10</w:t>
      </w:r>
      <w:r w:rsidRPr="008B51AC">
        <w:rPr>
          <w:sz w:val="18"/>
          <w:szCs w:val="18"/>
        </w:rPr>
        <w:t>min</w:t>
      </w:r>
    </w:p>
    <w:p w14:paraId="659AA157" w14:textId="4C9DD07A" w:rsidR="000951EE" w:rsidRPr="008B51AC" w:rsidRDefault="000951EE" w:rsidP="000951EE">
      <w:pPr>
        <w:ind w:left="1440"/>
        <w:rPr>
          <w:color w:val="000000"/>
          <w:sz w:val="18"/>
          <w:szCs w:val="18"/>
        </w:rPr>
      </w:pPr>
      <w:r w:rsidRPr="008B51AC">
        <w:rPr>
          <w:i/>
          <w:sz w:val="18"/>
          <w:szCs w:val="18"/>
        </w:rPr>
        <w:t>URL</w:t>
      </w:r>
      <w:r w:rsidRPr="008B51AC">
        <w:rPr>
          <w:sz w:val="18"/>
          <w:szCs w:val="18"/>
        </w:rPr>
        <w:t xml:space="preserve">: </w:t>
      </w:r>
      <w:hyperlink r:id="rId14" w:history="1">
        <w:r w:rsidR="005C3190" w:rsidRPr="008B51AC">
          <w:rPr>
            <w:rStyle w:val="Hyperlink"/>
            <w:sz w:val="18"/>
            <w:szCs w:val="18"/>
          </w:rPr>
          <w:t>https://github.com/ESGF/esgf.github.io/wiki/ESGF-P2P-F2F-2013</w:t>
        </w:r>
      </w:hyperlink>
    </w:p>
    <w:p w14:paraId="782C7545" w14:textId="0871370D" w:rsidR="000951EE" w:rsidRPr="008B51AC" w:rsidRDefault="005C3190" w:rsidP="000951EE">
      <w:pPr>
        <w:ind w:left="1440"/>
        <w:rPr>
          <w:sz w:val="18"/>
          <w:szCs w:val="18"/>
        </w:rPr>
      </w:pPr>
      <w:r w:rsidRPr="008B51AC">
        <w:rPr>
          <w:i/>
          <w:sz w:val="18"/>
          <w:szCs w:val="18"/>
        </w:rPr>
        <w:t>Source Code</w:t>
      </w:r>
      <w:r w:rsidR="000951EE" w:rsidRPr="008B51AC">
        <w:rPr>
          <w:sz w:val="18"/>
          <w:szCs w:val="18"/>
        </w:rPr>
        <w:t xml:space="preserve">: </w:t>
      </w:r>
      <w:hyperlink r:id="rId15" w:history="1">
        <w:r w:rsidRPr="008B51AC">
          <w:rPr>
            <w:rStyle w:val="Hyperlink"/>
            <w:sz w:val="18"/>
            <w:szCs w:val="18"/>
          </w:rPr>
          <w:t>https://github.com/aims-group/publications-site</w:t>
        </w:r>
      </w:hyperlink>
    </w:p>
    <w:p w14:paraId="23D7D101" w14:textId="77777777" w:rsidR="000951EE" w:rsidRPr="008B51AC" w:rsidRDefault="000951EE" w:rsidP="000951EE">
      <w:pPr>
        <w:rPr>
          <w:sz w:val="18"/>
          <w:szCs w:val="18"/>
        </w:rPr>
      </w:pPr>
    </w:p>
    <w:p w14:paraId="4CBA0E0E" w14:textId="77777777" w:rsidR="0013118B" w:rsidRPr="008B51AC" w:rsidRDefault="0013118B" w:rsidP="0013118B">
      <w:pPr>
        <w:rPr>
          <w:b/>
          <w:i/>
          <w:sz w:val="18"/>
          <w:szCs w:val="18"/>
        </w:rPr>
      </w:pPr>
      <w:r w:rsidRPr="008B51AC">
        <w:rPr>
          <w:sz w:val="18"/>
          <w:szCs w:val="18"/>
        </w:rPr>
        <w:tab/>
      </w:r>
      <w:r w:rsidRPr="008B51AC">
        <w:rPr>
          <w:b/>
          <w:i/>
          <w:sz w:val="18"/>
          <w:szCs w:val="18"/>
        </w:rPr>
        <w:t>HTML5 Local Storage…  R…  Testing…</w:t>
      </w:r>
    </w:p>
    <w:p w14:paraId="18BA00FC" w14:textId="77777777" w:rsidR="0013118B" w:rsidRPr="008B51AC" w:rsidRDefault="0013118B" w:rsidP="0013118B">
      <w:pPr>
        <w:rPr>
          <w:sz w:val="18"/>
          <w:szCs w:val="18"/>
        </w:rPr>
      </w:pPr>
      <w:r w:rsidRPr="008B51AC">
        <w:rPr>
          <w:sz w:val="18"/>
          <w:szCs w:val="18"/>
        </w:rPr>
        <w:tab/>
      </w:r>
      <w:r w:rsidRPr="008B51AC">
        <w:rPr>
          <w:sz w:val="18"/>
          <w:szCs w:val="18"/>
        </w:rPr>
        <w:tab/>
      </w:r>
      <w:r w:rsidRPr="008B51AC">
        <w:rPr>
          <w:i/>
          <w:sz w:val="18"/>
          <w:szCs w:val="18"/>
        </w:rPr>
        <w:t>Date</w:t>
      </w:r>
      <w:r w:rsidRPr="008B51AC">
        <w:rPr>
          <w:sz w:val="18"/>
          <w:szCs w:val="18"/>
        </w:rPr>
        <w:t>: 8/24/12</w:t>
      </w:r>
    </w:p>
    <w:p w14:paraId="32C48B7B" w14:textId="77777777" w:rsidR="0013118B" w:rsidRPr="008B51AC" w:rsidRDefault="0013118B" w:rsidP="0013118B">
      <w:pPr>
        <w:ind w:left="720" w:firstLine="720"/>
        <w:rPr>
          <w:sz w:val="18"/>
          <w:szCs w:val="18"/>
        </w:rPr>
      </w:pPr>
      <w:r w:rsidRPr="008B51AC">
        <w:rPr>
          <w:i/>
          <w:sz w:val="18"/>
          <w:szCs w:val="18"/>
        </w:rPr>
        <w:t>Event</w:t>
      </w:r>
      <w:r w:rsidRPr="008B51AC">
        <w:rPr>
          <w:sz w:val="18"/>
          <w:szCs w:val="18"/>
        </w:rPr>
        <w:t>: Ship it day</w:t>
      </w:r>
    </w:p>
    <w:p w14:paraId="3927AF8C" w14:textId="77777777" w:rsidR="0013118B" w:rsidRPr="008B51AC" w:rsidRDefault="0013118B" w:rsidP="0013118B">
      <w:pPr>
        <w:ind w:left="720" w:firstLine="720"/>
        <w:rPr>
          <w:sz w:val="18"/>
          <w:szCs w:val="18"/>
        </w:rPr>
      </w:pPr>
      <w:r w:rsidRPr="008B51AC">
        <w:rPr>
          <w:i/>
          <w:sz w:val="18"/>
          <w:szCs w:val="18"/>
        </w:rPr>
        <w:t>Location</w:t>
      </w:r>
      <w:r w:rsidRPr="008B51AC">
        <w:rPr>
          <w:sz w:val="18"/>
          <w:szCs w:val="18"/>
        </w:rPr>
        <w:t>: LLNL</w:t>
      </w:r>
    </w:p>
    <w:p w14:paraId="42865ABC" w14:textId="77777777" w:rsidR="0013118B" w:rsidRPr="008B51AC" w:rsidRDefault="0013118B" w:rsidP="0013118B">
      <w:pPr>
        <w:ind w:left="720" w:firstLine="720"/>
        <w:rPr>
          <w:sz w:val="18"/>
          <w:szCs w:val="18"/>
        </w:rPr>
      </w:pPr>
      <w:r w:rsidRPr="008B51AC">
        <w:rPr>
          <w:i/>
          <w:sz w:val="18"/>
          <w:szCs w:val="18"/>
        </w:rPr>
        <w:t>Attendes</w:t>
      </w:r>
      <w:r w:rsidRPr="008B51AC">
        <w:rPr>
          <w:sz w:val="18"/>
          <w:szCs w:val="18"/>
        </w:rPr>
        <w:t>: 50</w:t>
      </w:r>
    </w:p>
    <w:p w14:paraId="3753C613" w14:textId="77777777" w:rsidR="0013118B" w:rsidRPr="008B51AC" w:rsidRDefault="0013118B" w:rsidP="0013118B">
      <w:pPr>
        <w:ind w:left="720" w:firstLine="720"/>
        <w:rPr>
          <w:sz w:val="18"/>
          <w:szCs w:val="18"/>
        </w:rPr>
      </w:pPr>
      <w:r w:rsidRPr="008B51AC">
        <w:rPr>
          <w:i/>
          <w:sz w:val="18"/>
          <w:szCs w:val="18"/>
        </w:rPr>
        <w:t>Length</w:t>
      </w:r>
      <w:r w:rsidRPr="008B51AC">
        <w:rPr>
          <w:sz w:val="18"/>
          <w:szCs w:val="18"/>
        </w:rPr>
        <w:t>: 15min</w:t>
      </w:r>
    </w:p>
    <w:p w14:paraId="23E29056" w14:textId="35BF0D08" w:rsidR="0013118B" w:rsidRPr="008B51AC" w:rsidRDefault="0013118B" w:rsidP="0013118B">
      <w:pPr>
        <w:ind w:left="720" w:firstLine="720"/>
        <w:rPr>
          <w:sz w:val="18"/>
          <w:szCs w:val="18"/>
        </w:rPr>
      </w:pPr>
      <w:r w:rsidRPr="008B51AC">
        <w:rPr>
          <w:i/>
          <w:sz w:val="18"/>
          <w:szCs w:val="18"/>
        </w:rPr>
        <w:t>URL</w:t>
      </w:r>
      <w:r w:rsidRPr="008B51AC">
        <w:rPr>
          <w:sz w:val="18"/>
          <w:szCs w:val="18"/>
        </w:rPr>
        <w:t xml:space="preserve">: </w:t>
      </w:r>
      <w:hyperlink r:id="rId16" w:history="1">
        <w:r w:rsidR="008F27CA" w:rsidRPr="00D05740">
          <w:rPr>
            <w:rStyle w:val="Hyperlink"/>
            <w:sz w:val="18"/>
            <w:szCs w:val="18"/>
          </w:rPr>
          <w:t>http://mattben.info/media/pdf/ShipItDay.pdf</w:t>
        </w:r>
      </w:hyperlink>
      <w:r w:rsidR="008F27CA">
        <w:rPr>
          <w:sz w:val="18"/>
          <w:szCs w:val="18"/>
        </w:rPr>
        <w:t xml:space="preserve"> </w:t>
      </w:r>
    </w:p>
    <w:p w14:paraId="45C7E705" w14:textId="77777777" w:rsidR="0013118B" w:rsidRPr="008B51AC" w:rsidRDefault="0013118B" w:rsidP="0013118B">
      <w:pPr>
        <w:rPr>
          <w:sz w:val="18"/>
          <w:szCs w:val="18"/>
        </w:rPr>
      </w:pPr>
    </w:p>
    <w:p w14:paraId="20F67200" w14:textId="77777777" w:rsidR="0013118B" w:rsidRPr="008B51AC" w:rsidRDefault="0013118B" w:rsidP="0013118B">
      <w:pPr>
        <w:rPr>
          <w:b/>
          <w:i/>
          <w:sz w:val="18"/>
          <w:szCs w:val="18"/>
        </w:rPr>
      </w:pPr>
      <w:r w:rsidRPr="008B51AC">
        <w:rPr>
          <w:sz w:val="18"/>
          <w:szCs w:val="18"/>
        </w:rPr>
        <w:tab/>
      </w:r>
      <w:r w:rsidRPr="008B51AC">
        <w:rPr>
          <w:b/>
          <w:i/>
          <w:sz w:val="18"/>
          <w:szCs w:val="18"/>
        </w:rPr>
        <w:t>Tools, the good, the bad the ugly</w:t>
      </w:r>
    </w:p>
    <w:p w14:paraId="298032E8" w14:textId="77777777" w:rsidR="0013118B" w:rsidRPr="008B51AC" w:rsidRDefault="0013118B" w:rsidP="0013118B">
      <w:pPr>
        <w:ind w:left="1440"/>
        <w:rPr>
          <w:sz w:val="18"/>
          <w:szCs w:val="18"/>
        </w:rPr>
      </w:pPr>
      <w:r w:rsidRPr="008B51AC">
        <w:rPr>
          <w:i/>
          <w:sz w:val="18"/>
          <w:szCs w:val="18"/>
        </w:rPr>
        <w:t>Date</w:t>
      </w:r>
      <w:r w:rsidRPr="008B51AC">
        <w:rPr>
          <w:sz w:val="18"/>
          <w:szCs w:val="18"/>
        </w:rPr>
        <w:t>: 9/20/12</w:t>
      </w:r>
    </w:p>
    <w:p w14:paraId="362DBE02" w14:textId="77777777" w:rsidR="0013118B" w:rsidRPr="008B51AC" w:rsidRDefault="0013118B" w:rsidP="0013118B">
      <w:pPr>
        <w:ind w:left="1440"/>
        <w:rPr>
          <w:sz w:val="18"/>
          <w:szCs w:val="18"/>
        </w:rPr>
      </w:pPr>
      <w:r w:rsidRPr="008B51AC">
        <w:rPr>
          <w:i/>
          <w:sz w:val="18"/>
          <w:szCs w:val="18"/>
        </w:rPr>
        <w:t>Event</w:t>
      </w:r>
      <w:r w:rsidRPr="008B51AC">
        <w:rPr>
          <w:sz w:val="18"/>
          <w:szCs w:val="18"/>
        </w:rPr>
        <w:t xml:space="preserve">: Tech Talks </w:t>
      </w:r>
    </w:p>
    <w:p w14:paraId="13DF1065" w14:textId="77777777" w:rsidR="0013118B" w:rsidRPr="008B51AC" w:rsidRDefault="0013118B" w:rsidP="0013118B">
      <w:pPr>
        <w:ind w:left="1440"/>
        <w:rPr>
          <w:sz w:val="18"/>
          <w:szCs w:val="18"/>
        </w:rPr>
      </w:pPr>
      <w:r w:rsidRPr="008B51AC">
        <w:rPr>
          <w:i/>
          <w:sz w:val="18"/>
          <w:szCs w:val="18"/>
        </w:rPr>
        <w:t>Location</w:t>
      </w:r>
      <w:r w:rsidRPr="008B51AC">
        <w:rPr>
          <w:sz w:val="18"/>
          <w:szCs w:val="18"/>
        </w:rPr>
        <w:t>: LLNL</w:t>
      </w:r>
    </w:p>
    <w:p w14:paraId="6F84B8F9" w14:textId="340D60AA" w:rsidR="0013118B" w:rsidRPr="008B51AC" w:rsidRDefault="000F3A10" w:rsidP="0013118B">
      <w:pPr>
        <w:ind w:left="1440"/>
        <w:rPr>
          <w:sz w:val="18"/>
          <w:szCs w:val="18"/>
        </w:rPr>
      </w:pPr>
      <w:r w:rsidRPr="008B51AC">
        <w:rPr>
          <w:i/>
          <w:sz w:val="18"/>
          <w:szCs w:val="18"/>
        </w:rPr>
        <w:t>Attendees</w:t>
      </w:r>
      <w:r w:rsidR="00A179CE" w:rsidRPr="008B51AC">
        <w:rPr>
          <w:sz w:val="18"/>
          <w:szCs w:val="18"/>
        </w:rPr>
        <w:t>: 20</w:t>
      </w:r>
    </w:p>
    <w:p w14:paraId="51B910D5" w14:textId="77777777" w:rsidR="0013118B" w:rsidRPr="008B51AC" w:rsidRDefault="0013118B" w:rsidP="0013118B">
      <w:pPr>
        <w:ind w:left="1440"/>
        <w:rPr>
          <w:sz w:val="18"/>
          <w:szCs w:val="18"/>
        </w:rPr>
      </w:pPr>
      <w:r w:rsidRPr="008B51AC">
        <w:rPr>
          <w:i/>
          <w:sz w:val="18"/>
          <w:szCs w:val="18"/>
        </w:rPr>
        <w:t>Length</w:t>
      </w:r>
      <w:r w:rsidRPr="008B51AC">
        <w:rPr>
          <w:sz w:val="18"/>
          <w:szCs w:val="18"/>
        </w:rPr>
        <w:t>: 55min</w:t>
      </w:r>
    </w:p>
    <w:p w14:paraId="43C79644" w14:textId="0089BC74" w:rsidR="0013118B" w:rsidRPr="008B51AC" w:rsidRDefault="0013118B" w:rsidP="0013118B">
      <w:pPr>
        <w:ind w:left="1440"/>
        <w:rPr>
          <w:sz w:val="18"/>
          <w:szCs w:val="18"/>
        </w:rPr>
      </w:pPr>
      <w:r w:rsidRPr="008B51AC">
        <w:rPr>
          <w:i/>
          <w:sz w:val="18"/>
          <w:szCs w:val="18"/>
        </w:rPr>
        <w:t>URL</w:t>
      </w:r>
      <w:r w:rsidRPr="008B51AC">
        <w:rPr>
          <w:sz w:val="18"/>
          <w:szCs w:val="18"/>
        </w:rPr>
        <w:t xml:space="preserve">: </w:t>
      </w:r>
      <w:hyperlink r:id="rId17" w:history="1">
        <w:r w:rsidR="008F27CA" w:rsidRPr="00D05740">
          <w:rPr>
            <w:rStyle w:val="Hyperlink"/>
            <w:sz w:val="18"/>
            <w:szCs w:val="18"/>
          </w:rPr>
          <w:t>http://mattben.info/media/pdf/Tools.pdf</w:t>
        </w:r>
      </w:hyperlink>
      <w:r w:rsidR="008F27CA">
        <w:rPr>
          <w:sz w:val="18"/>
          <w:szCs w:val="18"/>
        </w:rPr>
        <w:t xml:space="preserve"> </w:t>
      </w:r>
    </w:p>
    <w:p w14:paraId="5ADC9534" w14:textId="77777777" w:rsidR="0013118B" w:rsidRPr="008B51AC" w:rsidRDefault="0013118B" w:rsidP="0013118B">
      <w:pPr>
        <w:rPr>
          <w:sz w:val="18"/>
          <w:szCs w:val="18"/>
        </w:rPr>
      </w:pPr>
    </w:p>
    <w:p w14:paraId="5B54D84F" w14:textId="17A76678" w:rsidR="0013118B" w:rsidRPr="008B51AC" w:rsidRDefault="0013118B" w:rsidP="0013118B">
      <w:pPr>
        <w:rPr>
          <w:b/>
          <w:i/>
          <w:sz w:val="18"/>
          <w:szCs w:val="18"/>
        </w:rPr>
      </w:pPr>
      <w:r w:rsidRPr="008B51AC">
        <w:rPr>
          <w:sz w:val="18"/>
          <w:szCs w:val="18"/>
        </w:rPr>
        <w:tab/>
        <w:t xml:space="preserve"> </w:t>
      </w:r>
      <w:r w:rsidR="00A179CE" w:rsidRPr="008B51AC">
        <w:rPr>
          <w:b/>
          <w:i/>
          <w:sz w:val="18"/>
          <w:szCs w:val="18"/>
        </w:rPr>
        <w:t>ESGF UI Group Registration etc…</w:t>
      </w:r>
    </w:p>
    <w:p w14:paraId="60FB4888" w14:textId="7B6BAC56" w:rsidR="0013118B" w:rsidRPr="008B51AC" w:rsidRDefault="0013118B" w:rsidP="0013118B">
      <w:pPr>
        <w:ind w:left="1440"/>
        <w:rPr>
          <w:sz w:val="18"/>
          <w:szCs w:val="18"/>
        </w:rPr>
      </w:pPr>
      <w:r w:rsidRPr="008B51AC">
        <w:rPr>
          <w:i/>
          <w:sz w:val="18"/>
          <w:szCs w:val="18"/>
        </w:rPr>
        <w:t>Date</w:t>
      </w:r>
      <w:r w:rsidR="00A179CE" w:rsidRPr="008B51AC">
        <w:rPr>
          <w:sz w:val="18"/>
          <w:szCs w:val="18"/>
        </w:rPr>
        <w:t>: 11/28</w:t>
      </w:r>
      <w:r w:rsidRPr="008B51AC">
        <w:rPr>
          <w:sz w:val="18"/>
          <w:szCs w:val="18"/>
        </w:rPr>
        <w:t>/12</w:t>
      </w:r>
    </w:p>
    <w:p w14:paraId="231A7096" w14:textId="72FCA683" w:rsidR="0013118B" w:rsidRPr="008B51AC" w:rsidRDefault="0013118B" w:rsidP="0013118B">
      <w:pPr>
        <w:ind w:left="1440"/>
        <w:rPr>
          <w:sz w:val="18"/>
          <w:szCs w:val="18"/>
        </w:rPr>
      </w:pPr>
      <w:r w:rsidRPr="008B51AC">
        <w:rPr>
          <w:i/>
          <w:sz w:val="18"/>
          <w:szCs w:val="18"/>
        </w:rPr>
        <w:t>Event</w:t>
      </w:r>
      <w:r w:rsidRPr="008B51AC">
        <w:rPr>
          <w:sz w:val="18"/>
          <w:szCs w:val="18"/>
        </w:rPr>
        <w:t>: ESGF Face 2 Face Conferences</w:t>
      </w:r>
    </w:p>
    <w:p w14:paraId="485DE28A" w14:textId="77777777" w:rsidR="0013118B" w:rsidRPr="008B51AC" w:rsidRDefault="0013118B" w:rsidP="0013118B">
      <w:pPr>
        <w:ind w:left="1440"/>
        <w:rPr>
          <w:sz w:val="18"/>
          <w:szCs w:val="18"/>
        </w:rPr>
      </w:pPr>
      <w:r w:rsidRPr="008B51AC">
        <w:rPr>
          <w:i/>
          <w:sz w:val="18"/>
          <w:szCs w:val="18"/>
        </w:rPr>
        <w:t>Location</w:t>
      </w:r>
      <w:r w:rsidRPr="008B51AC">
        <w:rPr>
          <w:sz w:val="18"/>
          <w:szCs w:val="18"/>
        </w:rPr>
        <w:t>: LLNL</w:t>
      </w:r>
    </w:p>
    <w:p w14:paraId="54C89CE0" w14:textId="56F60199" w:rsidR="0013118B" w:rsidRPr="008B51AC" w:rsidRDefault="000F3A10" w:rsidP="0013118B">
      <w:pPr>
        <w:ind w:left="1440"/>
        <w:rPr>
          <w:sz w:val="18"/>
          <w:szCs w:val="18"/>
        </w:rPr>
      </w:pPr>
      <w:r w:rsidRPr="008B51AC">
        <w:rPr>
          <w:i/>
          <w:sz w:val="18"/>
          <w:szCs w:val="18"/>
        </w:rPr>
        <w:t>Attendees</w:t>
      </w:r>
      <w:r w:rsidR="00A179CE" w:rsidRPr="008B51AC">
        <w:rPr>
          <w:sz w:val="18"/>
          <w:szCs w:val="18"/>
        </w:rPr>
        <w:t>: 30</w:t>
      </w:r>
    </w:p>
    <w:p w14:paraId="2F3727ED" w14:textId="04CEA964" w:rsidR="0013118B" w:rsidRPr="008B51AC" w:rsidRDefault="0013118B" w:rsidP="0013118B">
      <w:pPr>
        <w:ind w:left="1440"/>
        <w:rPr>
          <w:sz w:val="18"/>
          <w:szCs w:val="18"/>
        </w:rPr>
      </w:pPr>
      <w:r w:rsidRPr="008B51AC">
        <w:rPr>
          <w:i/>
          <w:sz w:val="18"/>
          <w:szCs w:val="18"/>
        </w:rPr>
        <w:t>Length</w:t>
      </w:r>
      <w:r w:rsidR="00A179CE" w:rsidRPr="008B51AC">
        <w:rPr>
          <w:sz w:val="18"/>
          <w:szCs w:val="18"/>
        </w:rPr>
        <w:t>: 20</w:t>
      </w:r>
      <w:r w:rsidRPr="008B51AC">
        <w:rPr>
          <w:sz w:val="18"/>
          <w:szCs w:val="18"/>
        </w:rPr>
        <w:t>min</w:t>
      </w:r>
    </w:p>
    <w:p w14:paraId="618CE826" w14:textId="5D34CC6F" w:rsidR="000109C6" w:rsidRPr="008B51AC" w:rsidRDefault="000109C6" w:rsidP="0013118B">
      <w:pPr>
        <w:ind w:left="1440"/>
        <w:rPr>
          <w:color w:val="000000"/>
          <w:sz w:val="18"/>
          <w:szCs w:val="18"/>
        </w:rPr>
      </w:pPr>
      <w:r w:rsidRPr="008B51AC">
        <w:rPr>
          <w:i/>
          <w:sz w:val="18"/>
          <w:szCs w:val="18"/>
        </w:rPr>
        <w:t>URL</w:t>
      </w:r>
      <w:r w:rsidRPr="008B51AC">
        <w:rPr>
          <w:sz w:val="18"/>
          <w:szCs w:val="18"/>
        </w:rPr>
        <w:t xml:space="preserve">: </w:t>
      </w:r>
      <w:hyperlink r:id="rId18" w:history="1">
        <w:r w:rsidR="005C3190" w:rsidRPr="008B51AC">
          <w:rPr>
            <w:rStyle w:val="Hyperlink"/>
            <w:sz w:val="18"/>
            <w:szCs w:val="18"/>
          </w:rPr>
          <w:t>https://github.com/ESGF/esgf.github.io/wiki/ESGF-P2P-F2F-2012</w:t>
        </w:r>
      </w:hyperlink>
    </w:p>
    <w:p w14:paraId="72036DCF" w14:textId="53D5580E" w:rsidR="0013118B" w:rsidRPr="008B51AC" w:rsidRDefault="0013118B" w:rsidP="0013118B">
      <w:pPr>
        <w:ind w:left="1440"/>
        <w:rPr>
          <w:sz w:val="18"/>
          <w:szCs w:val="18"/>
        </w:rPr>
      </w:pPr>
      <w:r w:rsidRPr="008B51AC">
        <w:rPr>
          <w:i/>
          <w:sz w:val="18"/>
          <w:szCs w:val="18"/>
        </w:rPr>
        <w:t>URL</w:t>
      </w:r>
      <w:r w:rsidRPr="008B51AC">
        <w:rPr>
          <w:sz w:val="18"/>
          <w:szCs w:val="18"/>
        </w:rPr>
        <w:t xml:space="preserve">: </w:t>
      </w:r>
      <w:hyperlink r:id="rId19" w:history="1">
        <w:r w:rsidRPr="008B51AC">
          <w:rPr>
            <w:rStyle w:val="Hyperlink"/>
            <w:sz w:val="18"/>
            <w:szCs w:val="18"/>
          </w:rPr>
          <w:t>http://pcmdi9.llnl.gov/esgf-web-fe</w:t>
        </w:r>
      </w:hyperlink>
    </w:p>
    <w:p w14:paraId="08989FAE" w14:textId="77777777" w:rsidR="0013118B" w:rsidRPr="008B51AC" w:rsidRDefault="0013118B" w:rsidP="0013118B">
      <w:pPr>
        <w:ind w:left="1440"/>
        <w:rPr>
          <w:sz w:val="18"/>
          <w:szCs w:val="18"/>
        </w:rPr>
      </w:pPr>
    </w:p>
    <w:p w14:paraId="623284E4" w14:textId="77777777" w:rsidR="0013118B" w:rsidRPr="008B51AC" w:rsidRDefault="0013118B" w:rsidP="0013118B">
      <w:pPr>
        <w:ind w:firstLine="720"/>
        <w:rPr>
          <w:b/>
          <w:i/>
          <w:sz w:val="18"/>
          <w:szCs w:val="18"/>
        </w:rPr>
      </w:pPr>
      <w:r w:rsidRPr="008B51AC">
        <w:rPr>
          <w:b/>
          <w:i/>
          <w:sz w:val="18"/>
          <w:szCs w:val="18"/>
        </w:rPr>
        <w:t>Starting with the command line</w:t>
      </w:r>
    </w:p>
    <w:p w14:paraId="4720FEE3" w14:textId="77777777" w:rsidR="0013118B" w:rsidRPr="008B51AC" w:rsidRDefault="0013118B" w:rsidP="0013118B">
      <w:pPr>
        <w:ind w:left="1440"/>
        <w:rPr>
          <w:sz w:val="18"/>
          <w:szCs w:val="18"/>
        </w:rPr>
      </w:pPr>
      <w:r w:rsidRPr="008B51AC">
        <w:rPr>
          <w:i/>
          <w:sz w:val="18"/>
          <w:szCs w:val="18"/>
        </w:rPr>
        <w:t>Date</w:t>
      </w:r>
      <w:r w:rsidRPr="008B51AC">
        <w:rPr>
          <w:sz w:val="18"/>
          <w:szCs w:val="18"/>
        </w:rPr>
        <w:t>: 12/01/11</w:t>
      </w:r>
    </w:p>
    <w:p w14:paraId="57DF1F0F" w14:textId="77777777" w:rsidR="0013118B" w:rsidRPr="008B51AC" w:rsidRDefault="0013118B" w:rsidP="0013118B">
      <w:pPr>
        <w:ind w:left="1440"/>
        <w:rPr>
          <w:sz w:val="18"/>
          <w:szCs w:val="18"/>
        </w:rPr>
      </w:pPr>
      <w:r w:rsidRPr="008B51AC">
        <w:rPr>
          <w:i/>
          <w:sz w:val="18"/>
          <w:szCs w:val="18"/>
        </w:rPr>
        <w:t>Event</w:t>
      </w:r>
      <w:r w:rsidRPr="008B51AC">
        <w:rPr>
          <w:sz w:val="18"/>
          <w:szCs w:val="18"/>
        </w:rPr>
        <w:t>: cslug meeting</w:t>
      </w:r>
    </w:p>
    <w:p w14:paraId="25B75F10" w14:textId="77777777" w:rsidR="0013118B" w:rsidRPr="008B51AC" w:rsidRDefault="0013118B" w:rsidP="0013118B">
      <w:pPr>
        <w:ind w:left="1440"/>
        <w:rPr>
          <w:sz w:val="18"/>
          <w:szCs w:val="18"/>
        </w:rPr>
      </w:pPr>
      <w:r w:rsidRPr="008B51AC">
        <w:rPr>
          <w:i/>
          <w:sz w:val="18"/>
          <w:szCs w:val="18"/>
        </w:rPr>
        <w:t>Location</w:t>
      </w:r>
      <w:r w:rsidRPr="008B51AC">
        <w:rPr>
          <w:sz w:val="18"/>
          <w:szCs w:val="18"/>
        </w:rPr>
        <w:t>: CSU Chico</w:t>
      </w:r>
    </w:p>
    <w:p w14:paraId="06C6AFC6" w14:textId="7218E532" w:rsidR="0013118B" w:rsidRPr="008B51AC" w:rsidRDefault="000F3A10" w:rsidP="0013118B">
      <w:pPr>
        <w:ind w:left="1440"/>
        <w:rPr>
          <w:sz w:val="18"/>
          <w:szCs w:val="18"/>
        </w:rPr>
      </w:pPr>
      <w:r w:rsidRPr="008B51AC">
        <w:rPr>
          <w:i/>
          <w:sz w:val="18"/>
          <w:szCs w:val="18"/>
        </w:rPr>
        <w:t>Attendees</w:t>
      </w:r>
      <w:r w:rsidR="0013118B" w:rsidRPr="008B51AC">
        <w:rPr>
          <w:sz w:val="18"/>
          <w:szCs w:val="18"/>
        </w:rPr>
        <w:t>: 35</w:t>
      </w:r>
    </w:p>
    <w:p w14:paraId="0F51F2EF" w14:textId="77777777" w:rsidR="0013118B" w:rsidRPr="008B51AC" w:rsidRDefault="0013118B" w:rsidP="0013118B">
      <w:pPr>
        <w:ind w:left="1440"/>
        <w:rPr>
          <w:sz w:val="18"/>
          <w:szCs w:val="18"/>
        </w:rPr>
      </w:pPr>
      <w:r w:rsidRPr="008B51AC">
        <w:rPr>
          <w:i/>
          <w:sz w:val="18"/>
          <w:szCs w:val="18"/>
        </w:rPr>
        <w:t>Length</w:t>
      </w:r>
      <w:r w:rsidRPr="008B51AC">
        <w:rPr>
          <w:sz w:val="18"/>
          <w:szCs w:val="18"/>
        </w:rPr>
        <w:t>: 45min</w:t>
      </w:r>
    </w:p>
    <w:p w14:paraId="55E1708C" w14:textId="61795650" w:rsidR="0013118B" w:rsidRPr="008B51AC" w:rsidRDefault="0013118B" w:rsidP="0013118B">
      <w:pPr>
        <w:ind w:left="1440"/>
        <w:rPr>
          <w:sz w:val="18"/>
          <w:szCs w:val="18"/>
        </w:rPr>
      </w:pPr>
      <w:r w:rsidRPr="008B51AC">
        <w:rPr>
          <w:i/>
          <w:sz w:val="18"/>
          <w:szCs w:val="18"/>
        </w:rPr>
        <w:t>URL</w:t>
      </w:r>
      <w:r w:rsidRPr="008B51AC">
        <w:rPr>
          <w:sz w:val="18"/>
          <w:szCs w:val="18"/>
        </w:rPr>
        <w:t xml:space="preserve">: </w:t>
      </w:r>
      <w:hyperlink r:id="rId20" w:history="1">
        <w:r w:rsidR="008F27CA" w:rsidRPr="00D05740">
          <w:rPr>
            <w:rStyle w:val="Hyperlink"/>
            <w:sz w:val="18"/>
            <w:szCs w:val="18"/>
          </w:rPr>
          <w:t>https://github.com/aims-group/intern/wiki/Linux-Basics</w:t>
        </w:r>
      </w:hyperlink>
      <w:r w:rsidR="008F27CA">
        <w:rPr>
          <w:sz w:val="18"/>
          <w:szCs w:val="18"/>
        </w:rPr>
        <w:t xml:space="preserve"> </w:t>
      </w:r>
    </w:p>
    <w:p w14:paraId="2FDD65AC" w14:textId="77777777" w:rsidR="005C3190" w:rsidRDefault="005C3190" w:rsidP="0013118B">
      <w:pPr>
        <w:pStyle w:val="Heading4"/>
      </w:pPr>
    </w:p>
    <w:p w14:paraId="44A78DC4" w14:textId="77777777" w:rsidR="0013118B" w:rsidRDefault="0013118B" w:rsidP="0013118B">
      <w:pPr>
        <w:pStyle w:val="Heading4"/>
        <w:rPr>
          <w:b w:val="0"/>
          <w:i w:val="0"/>
          <w:szCs w:val="20"/>
        </w:rPr>
      </w:pPr>
      <w:r>
        <w:t>Project List Newest to Oldest</w:t>
      </w:r>
    </w:p>
    <w:p w14:paraId="6AF6690C" w14:textId="5CA41A11" w:rsidR="0013118B" w:rsidRPr="0013118B" w:rsidRDefault="0013118B" w:rsidP="0013118B">
      <w:pPr>
        <w:ind w:firstLine="720"/>
        <w:rPr>
          <w:szCs w:val="20"/>
        </w:rPr>
      </w:pPr>
      <w:r w:rsidRPr="0013118B">
        <w:rPr>
          <w:b/>
          <w:i/>
          <w:szCs w:val="20"/>
        </w:rPr>
        <w:t>Lawrence Livermore National Laboratory</w:t>
      </w:r>
      <w:r w:rsidRPr="0013118B">
        <w:rPr>
          <w:szCs w:val="20"/>
        </w:rPr>
        <w:t xml:space="preserve"> – </w:t>
      </w:r>
      <w:r w:rsidR="008B51AC" w:rsidRPr="008B51AC">
        <w:rPr>
          <w:szCs w:val="20"/>
        </w:rPr>
        <w:t>Computer Scientist / Mathematical Programmer</w:t>
      </w:r>
    </w:p>
    <w:p w14:paraId="0A28F131" w14:textId="77777777" w:rsidR="0013118B" w:rsidRPr="0013118B" w:rsidRDefault="0013118B" w:rsidP="0013118B">
      <w:pPr>
        <w:ind w:left="1440"/>
        <w:rPr>
          <w:szCs w:val="20"/>
        </w:rPr>
      </w:pPr>
      <w:r w:rsidRPr="0013118B">
        <w:rPr>
          <w:szCs w:val="20"/>
        </w:rPr>
        <w:t>Big Data - Setting up a compute stack for ESGF and learning these technologies.</w:t>
      </w:r>
    </w:p>
    <w:p w14:paraId="5FB993C7" w14:textId="77777777" w:rsidR="0013118B" w:rsidRPr="0013118B" w:rsidRDefault="0013118B" w:rsidP="0013118B">
      <w:pPr>
        <w:ind w:left="1440"/>
        <w:rPr>
          <w:szCs w:val="20"/>
        </w:rPr>
      </w:pPr>
      <w:r w:rsidRPr="0013118B">
        <w:rPr>
          <w:i/>
          <w:szCs w:val="20"/>
          <w:u w:val="single"/>
        </w:rPr>
        <w:t>Items</w:t>
      </w:r>
      <w:r w:rsidRPr="0013118B">
        <w:rPr>
          <w:szCs w:val="20"/>
        </w:rPr>
        <w:t>: Spark, Hadoop, Mesos, Map Reduce, OpenMP, Scala, Closer, Lisp</w:t>
      </w:r>
    </w:p>
    <w:p w14:paraId="6D673539" w14:textId="05E77FB2" w:rsidR="0013118B" w:rsidRPr="0013118B" w:rsidRDefault="0013118B" w:rsidP="0013118B">
      <w:pPr>
        <w:ind w:left="1440"/>
        <w:rPr>
          <w:rFonts w:cs="Times New Roman"/>
          <w:szCs w:val="20"/>
        </w:rPr>
      </w:pPr>
      <w:r w:rsidRPr="0013118B">
        <w:rPr>
          <w:rFonts w:cs="Times New Roman"/>
          <w:szCs w:val="20"/>
        </w:rPr>
        <w:t>Web Development</w:t>
      </w:r>
      <w:r w:rsidR="007D1635">
        <w:rPr>
          <w:rFonts w:cs="Times New Roman"/>
          <w:szCs w:val="20"/>
        </w:rPr>
        <w:t xml:space="preserve"> – web 2.0 project</w:t>
      </w:r>
      <w:r w:rsidR="008B51AC">
        <w:rPr>
          <w:rFonts w:cs="Times New Roman"/>
          <w:szCs w:val="20"/>
        </w:rPr>
        <w:t>, hyde, jekyll</w:t>
      </w:r>
    </w:p>
    <w:p w14:paraId="2B71B62F" w14:textId="7CFD0AF4" w:rsidR="0013118B" w:rsidRPr="0013118B" w:rsidRDefault="0013118B" w:rsidP="0013118B">
      <w:pPr>
        <w:ind w:left="1440"/>
        <w:rPr>
          <w:rFonts w:cs="Times New Roman"/>
          <w:szCs w:val="20"/>
        </w:rPr>
      </w:pPr>
      <w:r w:rsidRPr="0013118B">
        <w:rPr>
          <w:rFonts w:cs="Times New Roman"/>
          <w:i/>
          <w:szCs w:val="20"/>
          <w:u w:val="single"/>
        </w:rPr>
        <w:t>Items</w:t>
      </w:r>
      <w:r w:rsidR="000F3A10">
        <w:rPr>
          <w:rFonts w:cs="Times New Roman"/>
          <w:szCs w:val="20"/>
        </w:rPr>
        <w:t xml:space="preserve">: </w:t>
      </w:r>
      <w:r w:rsidR="008B51AC">
        <w:rPr>
          <w:rFonts w:cs="Times New Roman"/>
          <w:szCs w:val="20"/>
        </w:rPr>
        <w:t>Eclipse, MacVim</w:t>
      </w:r>
      <w:r w:rsidRPr="0013118B">
        <w:rPr>
          <w:rFonts w:cs="Times New Roman"/>
          <w:szCs w:val="20"/>
        </w:rPr>
        <w:t>, HTML5, CSS3, SVN, git, Ja</w:t>
      </w:r>
      <w:r w:rsidR="008B51AC">
        <w:rPr>
          <w:rFonts w:cs="Times New Roman"/>
          <w:szCs w:val="20"/>
        </w:rPr>
        <w:t>vaScript, jQuery, Java, Drupal</w:t>
      </w:r>
    </w:p>
    <w:p w14:paraId="3A1D6DBD" w14:textId="566899FA" w:rsidR="008B51AC" w:rsidRDefault="0013118B" w:rsidP="0013118B">
      <w:pPr>
        <w:ind w:left="1440"/>
        <w:rPr>
          <w:rFonts w:cs="Times New Roman"/>
          <w:i/>
          <w:szCs w:val="20"/>
          <w:u w:val="single"/>
        </w:rPr>
      </w:pPr>
      <w:r w:rsidRPr="0013118B">
        <w:rPr>
          <w:rFonts w:cs="Times New Roman"/>
          <w:i/>
          <w:szCs w:val="20"/>
          <w:u w:val="single"/>
        </w:rPr>
        <w:t>Github</w:t>
      </w:r>
      <w:r>
        <w:rPr>
          <w:rFonts w:cs="Times New Roman"/>
          <w:i/>
          <w:szCs w:val="20"/>
          <w:u w:val="single"/>
        </w:rPr>
        <w:t xml:space="preserve"> </w:t>
      </w:r>
      <w:hyperlink r:id="rId21" w:history="1">
        <w:r w:rsidR="008B51AC" w:rsidRPr="00D05740">
          <w:rPr>
            <w:rStyle w:val="Hyperlink"/>
            <w:rFonts w:cs="Times New Roman"/>
            <w:i/>
            <w:szCs w:val="20"/>
          </w:rPr>
          <w:t>https://github.com/aims-group</w:t>
        </w:r>
      </w:hyperlink>
    </w:p>
    <w:p w14:paraId="4466E0E5" w14:textId="1607C0B5" w:rsidR="0013118B" w:rsidRPr="0013118B" w:rsidRDefault="000951EE" w:rsidP="008B51AC">
      <w:pPr>
        <w:ind w:left="1440" w:firstLine="720"/>
        <w:rPr>
          <w:rFonts w:cs="Times New Roman"/>
          <w:i/>
          <w:szCs w:val="20"/>
          <w:u w:val="single"/>
        </w:rPr>
      </w:pPr>
      <w:hyperlink r:id="rId22" w:history="1">
        <w:r w:rsidR="0013118B" w:rsidRPr="0013118B">
          <w:rPr>
            <w:rStyle w:val="Hyperlink"/>
            <w:rFonts w:cs="Times New Roman"/>
            <w:i/>
            <w:szCs w:val="20"/>
          </w:rPr>
          <w:t>https://github.com/ESGF</w:t>
        </w:r>
      </w:hyperlink>
      <w:r w:rsidR="000F3A10">
        <w:rPr>
          <w:rStyle w:val="Hyperlink"/>
          <w:rFonts w:cs="Times New Roman"/>
          <w:i/>
          <w:szCs w:val="20"/>
        </w:rPr>
        <w:t xml:space="preserve"> </w:t>
      </w:r>
    </w:p>
    <w:p w14:paraId="39CE9765" w14:textId="77777777" w:rsidR="0013118B" w:rsidRDefault="0013118B" w:rsidP="0013118B">
      <w:pPr>
        <w:ind w:left="1440"/>
        <w:rPr>
          <w:rStyle w:val="Hyperlink"/>
          <w:rFonts w:cs="Times New Roman"/>
          <w:szCs w:val="20"/>
        </w:rPr>
      </w:pPr>
      <w:r w:rsidRPr="0013118B">
        <w:rPr>
          <w:rFonts w:cs="Times New Roman"/>
          <w:szCs w:val="20"/>
        </w:rPr>
        <w:tab/>
      </w:r>
      <w:hyperlink r:id="rId23" w:history="1">
        <w:r w:rsidRPr="0013118B">
          <w:rPr>
            <w:rStyle w:val="Hyperlink"/>
            <w:rFonts w:cs="Times New Roman"/>
            <w:szCs w:val="20"/>
          </w:rPr>
          <w:t>https://github.com/UV-CDAT</w:t>
        </w:r>
      </w:hyperlink>
    </w:p>
    <w:p w14:paraId="129A36BE" w14:textId="7FA84FDD" w:rsidR="008B51AC" w:rsidRDefault="008B51AC" w:rsidP="008B51AC">
      <w:pPr>
        <w:ind w:left="1440" w:firstLine="720"/>
        <w:rPr>
          <w:rStyle w:val="Hyperlink"/>
          <w:rFonts w:cs="Times New Roman"/>
          <w:szCs w:val="20"/>
        </w:rPr>
      </w:pPr>
      <w:hyperlink r:id="rId24" w:history="1">
        <w:r w:rsidRPr="00D05740">
          <w:rPr>
            <w:rStyle w:val="Hyperlink"/>
            <w:rFonts w:cs="Times New Roman"/>
            <w:szCs w:val="20"/>
          </w:rPr>
          <w:t>https://github.com/webshootertk</w:t>
        </w:r>
      </w:hyperlink>
    </w:p>
    <w:p w14:paraId="4747B3D2" w14:textId="770CD3F5" w:rsidR="008B51AC" w:rsidRDefault="008B51AC" w:rsidP="008B51AC">
      <w:pPr>
        <w:ind w:left="1440" w:firstLine="720"/>
        <w:rPr>
          <w:rStyle w:val="Hyperlink"/>
          <w:rFonts w:cs="Times New Roman"/>
          <w:szCs w:val="20"/>
        </w:rPr>
      </w:pPr>
      <w:hyperlink r:id="rId25" w:history="1">
        <w:r w:rsidRPr="00D05740">
          <w:rPr>
            <w:rStyle w:val="Hyperlink"/>
            <w:rFonts w:cs="Times New Roman"/>
            <w:szCs w:val="20"/>
          </w:rPr>
          <w:t>https://github.com/cf-convention</w:t>
        </w:r>
      </w:hyperlink>
    </w:p>
    <w:p w14:paraId="2E3F8C10" w14:textId="60FD0AD4" w:rsidR="008B51AC" w:rsidRDefault="008B51AC" w:rsidP="008B51AC">
      <w:pPr>
        <w:ind w:left="1440" w:firstLine="720"/>
        <w:rPr>
          <w:rStyle w:val="Hyperlink"/>
          <w:rFonts w:cs="Times New Roman"/>
          <w:szCs w:val="20"/>
        </w:rPr>
      </w:pPr>
      <w:r w:rsidRPr="008B51AC">
        <w:rPr>
          <w:rStyle w:val="Hyperlink"/>
          <w:rFonts w:cs="Times New Roman"/>
          <w:szCs w:val="20"/>
        </w:rPr>
        <w:t>https://github.com/PCMDI</w:t>
      </w:r>
    </w:p>
    <w:p w14:paraId="1EF6E105" w14:textId="422C639A" w:rsidR="008B51AC" w:rsidRPr="0013118B" w:rsidRDefault="008B51AC" w:rsidP="0013118B">
      <w:pPr>
        <w:ind w:left="1440"/>
        <w:rPr>
          <w:rFonts w:cs="Times New Roman"/>
          <w:szCs w:val="20"/>
        </w:rPr>
      </w:pPr>
    </w:p>
    <w:p w14:paraId="4592CE3D" w14:textId="3DA4C86F" w:rsidR="0013118B" w:rsidRPr="0013118B" w:rsidRDefault="0013118B" w:rsidP="0013118B">
      <w:pPr>
        <w:ind w:left="1440"/>
        <w:rPr>
          <w:rFonts w:cs="Times New Roman"/>
          <w:szCs w:val="20"/>
        </w:rPr>
      </w:pPr>
      <w:r w:rsidRPr="0013118B">
        <w:rPr>
          <w:rFonts w:cs="Times New Roman"/>
          <w:i/>
          <w:szCs w:val="20"/>
          <w:u w:val="single"/>
        </w:rPr>
        <w:t>Sites</w:t>
      </w:r>
      <w:r>
        <w:rPr>
          <w:rFonts w:cs="Times New Roman"/>
          <w:szCs w:val="20"/>
        </w:rPr>
        <w:t xml:space="preserve">: </w:t>
      </w:r>
      <w:r>
        <w:rPr>
          <w:rFonts w:cs="Times New Roman"/>
          <w:szCs w:val="20"/>
        </w:rPr>
        <w:tab/>
      </w:r>
      <w:hyperlink r:id="rId26" w:history="1">
        <w:r w:rsidRPr="0013118B">
          <w:rPr>
            <w:rStyle w:val="Hyperlink"/>
            <w:rFonts w:cs="Times New Roman"/>
            <w:szCs w:val="20"/>
          </w:rPr>
          <w:t>http://cssefwiki.llnl.gov/wiki/tiki-index.php</w:t>
        </w:r>
      </w:hyperlink>
    </w:p>
    <w:p w14:paraId="2BFEDE1E" w14:textId="77777777" w:rsidR="0013118B" w:rsidRPr="0013118B" w:rsidRDefault="000951EE" w:rsidP="0013118B">
      <w:pPr>
        <w:ind w:left="1440" w:firstLine="720"/>
        <w:rPr>
          <w:szCs w:val="20"/>
        </w:rPr>
      </w:pPr>
      <w:hyperlink r:id="rId27" w:history="1">
        <w:r w:rsidR="0013118B" w:rsidRPr="0013118B">
          <w:rPr>
            <w:rStyle w:val="Hyperlink"/>
            <w:szCs w:val="20"/>
          </w:rPr>
          <w:t>http://cmip.llnl.gov/cmip5/publications/</w:t>
        </w:r>
      </w:hyperlink>
    </w:p>
    <w:p w14:paraId="6B9BE436" w14:textId="6F9A6292" w:rsidR="0013118B" w:rsidRDefault="000951EE" w:rsidP="0013118B">
      <w:pPr>
        <w:ind w:left="1440" w:firstLine="720"/>
        <w:rPr>
          <w:szCs w:val="20"/>
        </w:rPr>
      </w:pPr>
      <w:hyperlink r:id="rId28" w:history="1">
        <w:r w:rsidR="009A6B3D" w:rsidRPr="003E4125">
          <w:rPr>
            <w:rStyle w:val="Hyperlink"/>
            <w:szCs w:val="20"/>
          </w:rPr>
          <w:t>http://esgf.org</w:t>
        </w:r>
      </w:hyperlink>
    </w:p>
    <w:p w14:paraId="568ED81D" w14:textId="77777777" w:rsidR="0013118B" w:rsidRPr="0013118B" w:rsidRDefault="000951EE" w:rsidP="0013118B">
      <w:pPr>
        <w:ind w:left="1440" w:firstLine="720"/>
        <w:rPr>
          <w:szCs w:val="20"/>
        </w:rPr>
      </w:pPr>
      <w:hyperlink r:id="rId29" w:history="1">
        <w:r w:rsidR="0013118B" w:rsidRPr="0013118B">
          <w:rPr>
            <w:rStyle w:val="Hyperlink"/>
            <w:szCs w:val="20"/>
          </w:rPr>
          <w:t>http://pcmdi9.llnl.gov/esgf-web-fe/</w:t>
        </w:r>
      </w:hyperlink>
    </w:p>
    <w:p w14:paraId="4105AAF9" w14:textId="77777777" w:rsidR="0013118B" w:rsidRDefault="000951EE" w:rsidP="0013118B">
      <w:pPr>
        <w:ind w:left="1440" w:firstLine="720"/>
        <w:rPr>
          <w:rStyle w:val="Hyperlink"/>
          <w:szCs w:val="20"/>
        </w:rPr>
      </w:pPr>
      <w:hyperlink r:id="rId30" w:history="1">
        <w:r w:rsidR="0013118B" w:rsidRPr="0013118B">
          <w:rPr>
            <w:rStyle w:val="Hyperlink"/>
            <w:szCs w:val="20"/>
          </w:rPr>
          <w:t>http://uvcdat.llnl.gov</w:t>
        </w:r>
      </w:hyperlink>
    </w:p>
    <w:p w14:paraId="669562F2" w14:textId="6057AD1D" w:rsidR="008B51AC" w:rsidRDefault="008B51AC" w:rsidP="0013118B">
      <w:pPr>
        <w:ind w:left="1440" w:firstLine="720"/>
        <w:rPr>
          <w:szCs w:val="20"/>
        </w:rPr>
      </w:pPr>
      <w:hyperlink r:id="rId31" w:history="1">
        <w:r w:rsidRPr="00D05740">
          <w:rPr>
            <w:rStyle w:val="Hyperlink"/>
            <w:szCs w:val="20"/>
          </w:rPr>
          <w:t>http://webshootertk.github.io</w:t>
        </w:r>
      </w:hyperlink>
    </w:p>
    <w:p w14:paraId="46052762" w14:textId="155D7586" w:rsidR="008B51AC" w:rsidRDefault="008B51AC" w:rsidP="0013118B">
      <w:pPr>
        <w:ind w:left="1440" w:firstLine="720"/>
        <w:rPr>
          <w:szCs w:val="20"/>
        </w:rPr>
      </w:pPr>
      <w:hyperlink r:id="rId32" w:history="1">
        <w:r w:rsidRPr="00D05740">
          <w:rPr>
            <w:rStyle w:val="Hyperlink"/>
            <w:szCs w:val="20"/>
          </w:rPr>
          <w:t>http://cfconventions.org</w:t>
        </w:r>
      </w:hyperlink>
    </w:p>
    <w:p w14:paraId="117CF584" w14:textId="77777777" w:rsidR="0013118B" w:rsidRPr="0013118B" w:rsidRDefault="0013118B" w:rsidP="0013118B">
      <w:pPr>
        <w:ind w:firstLine="720"/>
        <w:rPr>
          <w:szCs w:val="20"/>
        </w:rPr>
      </w:pPr>
    </w:p>
    <w:p w14:paraId="01E38161" w14:textId="77777777" w:rsidR="0013118B" w:rsidRPr="0013118B" w:rsidRDefault="0013118B" w:rsidP="0013118B">
      <w:pPr>
        <w:ind w:firstLine="720"/>
        <w:rPr>
          <w:rFonts w:cs="Times New Roman"/>
          <w:szCs w:val="20"/>
        </w:rPr>
      </w:pPr>
      <w:r w:rsidRPr="0013118B">
        <w:rPr>
          <w:b/>
          <w:i/>
          <w:szCs w:val="20"/>
        </w:rPr>
        <w:t>mattben</w:t>
      </w:r>
      <w:r w:rsidRPr="0013118B">
        <w:rPr>
          <w:szCs w:val="20"/>
        </w:rPr>
        <w:t xml:space="preserve"> – Personal Website  / Sandbox</w:t>
      </w:r>
    </w:p>
    <w:p w14:paraId="0FE7111A" w14:textId="77777777" w:rsidR="0013118B" w:rsidRPr="0013118B" w:rsidRDefault="0013118B" w:rsidP="0013118B">
      <w:pPr>
        <w:ind w:left="1440"/>
        <w:rPr>
          <w:szCs w:val="20"/>
        </w:rPr>
      </w:pPr>
      <w:r w:rsidRPr="0013118B">
        <w:rPr>
          <w:rFonts w:cs="Times New Roman"/>
          <w:szCs w:val="20"/>
        </w:rPr>
        <w:t>Has been my sandbox and display of my personal information. It started as a simple html web site hosted on a linode server, to now a more interactive sandbox of new things hosted on my personal linux box at home.</w:t>
      </w:r>
    </w:p>
    <w:p w14:paraId="2E87C207" w14:textId="77777777" w:rsidR="0013118B" w:rsidRPr="0013118B" w:rsidRDefault="0013118B" w:rsidP="0013118B">
      <w:pPr>
        <w:ind w:left="1440"/>
        <w:rPr>
          <w:rFonts w:cs="Times New Roman"/>
          <w:szCs w:val="20"/>
        </w:rPr>
      </w:pPr>
      <w:r w:rsidRPr="0013118B">
        <w:rPr>
          <w:rFonts w:cs="Times New Roman"/>
          <w:i/>
          <w:szCs w:val="20"/>
          <w:u w:val="single"/>
        </w:rPr>
        <w:t>Items</w:t>
      </w:r>
      <w:r w:rsidRPr="0013118B">
        <w:rPr>
          <w:rFonts w:cs="Times New Roman"/>
          <w:i/>
          <w:szCs w:val="20"/>
        </w:rPr>
        <w:t>:</w:t>
      </w:r>
      <w:r w:rsidRPr="0013118B">
        <w:rPr>
          <w:rFonts w:cs="Times New Roman"/>
          <w:szCs w:val="20"/>
        </w:rPr>
        <w:t xml:space="preserve"> HTML, CSS, JavaScript, jQuery, PHP, MySQL, Ubuntu, Apache, VIM, command line, git</w:t>
      </w:r>
    </w:p>
    <w:p w14:paraId="292B5E23" w14:textId="77777777" w:rsidR="0013118B" w:rsidRPr="0013118B" w:rsidRDefault="0013118B" w:rsidP="0013118B">
      <w:pPr>
        <w:ind w:left="1440"/>
        <w:rPr>
          <w:szCs w:val="20"/>
        </w:rPr>
      </w:pPr>
      <w:r w:rsidRPr="0013118B">
        <w:rPr>
          <w:rFonts w:cs="Times New Roman"/>
          <w:i/>
          <w:szCs w:val="20"/>
          <w:u w:val="single"/>
        </w:rPr>
        <w:t>Github</w:t>
      </w:r>
      <w:r w:rsidRPr="0013118B">
        <w:rPr>
          <w:rFonts w:cs="Times New Roman"/>
          <w:i/>
          <w:szCs w:val="20"/>
        </w:rPr>
        <w:t>:</w:t>
      </w:r>
      <w:r w:rsidRPr="0013118B">
        <w:rPr>
          <w:szCs w:val="20"/>
        </w:rPr>
        <w:t xml:space="preserve"> </w:t>
      </w:r>
      <w:hyperlink r:id="rId33" w:history="1">
        <w:r w:rsidRPr="0013118B">
          <w:rPr>
            <w:rStyle w:val="Hyperlink"/>
            <w:szCs w:val="20"/>
          </w:rPr>
          <w:t>https://github.com/mattben/mattben</w:t>
        </w:r>
      </w:hyperlink>
    </w:p>
    <w:p w14:paraId="15E92B1A" w14:textId="316EDC5C" w:rsidR="0013118B" w:rsidRPr="0013118B" w:rsidRDefault="0013118B" w:rsidP="000F3A10">
      <w:pPr>
        <w:ind w:left="1440"/>
        <w:rPr>
          <w:szCs w:val="20"/>
        </w:rPr>
      </w:pPr>
      <w:r w:rsidRPr="0013118B">
        <w:rPr>
          <w:i/>
          <w:szCs w:val="20"/>
          <w:u w:val="single"/>
        </w:rPr>
        <w:t>Site</w:t>
      </w:r>
      <w:r w:rsidRPr="0013118B">
        <w:rPr>
          <w:szCs w:val="20"/>
        </w:rPr>
        <w:t xml:space="preserve">: </w:t>
      </w:r>
      <w:hyperlink r:id="rId34" w:history="1">
        <w:r w:rsidRPr="0013118B">
          <w:rPr>
            <w:rStyle w:val="Hyperlink"/>
            <w:rFonts w:cs="Times New Roman"/>
            <w:szCs w:val="20"/>
          </w:rPr>
          <w:t>http://www.mattben.info</w:t>
        </w:r>
      </w:hyperlink>
    </w:p>
    <w:p w14:paraId="2D274782" w14:textId="4845CDAE" w:rsidR="0013118B" w:rsidRPr="0013118B" w:rsidRDefault="0013118B" w:rsidP="0013118B">
      <w:pPr>
        <w:ind w:firstLine="720"/>
        <w:rPr>
          <w:szCs w:val="20"/>
        </w:rPr>
      </w:pPr>
      <w:r w:rsidRPr="0013118B">
        <w:rPr>
          <w:b/>
          <w:i/>
          <w:szCs w:val="20"/>
        </w:rPr>
        <w:t>getNote</w:t>
      </w:r>
      <w:r w:rsidRPr="0013118B">
        <w:rPr>
          <w:szCs w:val="20"/>
        </w:rPr>
        <w:t xml:space="preserve"> – Web Programming </w:t>
      </w:r>
      <w:r w:rsidR="009B0851">
        <w:rPr>
          <w:szCs w:val="20"/>
        </w:rPr>
        <w:t xml:space="preserve">Class Project </w:t>
      </w:r>
    </w:p>
    <w:p w14:paraId="56EF0F81" w14:textId="77777777" w:rsidR="0013118B" w:rsidRPr="0013118B" w:rsidRDefault="0013118B" w:rsidP="0013118B">
      <w:pPr>
        <w:ind w:left="1440"/>
        <w:rPr>
          <w:rFonts w:cs="Times New Roman"/>
          <w:szCs w:val="20"/>
        </w:rPr>
      </w:pPr>
      <w:r w:rsidRPr="0013118B">
        <w:rPr>
          <w:szCs w:val="20"/>
        </w:rPr>
        <w:t xml:space="preserve">My </w:t>
      </w:r>
      <w:r w:rsidRPr="0013118B">
        <w:rPr>
          <w:rFonts w:cs="Times New Roman"/>
          <w:szCs w:val="20"/>
        </w:rPr>
        <w:t xml:space="preserve">PHP and MySQL class, my group decided on making a note taking and </w:t>
      </w:r>
      <w:r w:rsidRPr="0013118B">
        <w:rPr>
          <w:szCs w:val="20"/>
        </w:rPr>
        <w:t> </w:t>
      </w:r>
      <w:r w:rsidRPr="0013118B">
        <w:rPr>
          <w:rFonts w:cs="Times New Roman"/>
          <w:szCs w:val="20"/>
        </w:rPr>
        <w:t>sharing website. I have taken and maintained this project as my own.</w:t>
      </w:r>
    </w:p>
    <w:p w14:paraId="2C32BA6E" w14:textId="77777777" w:rsidR="0013118B" w:rsidRPr="0013118B" w:rsidRDefault="0013118B" w:rsidP="0013118B">
      <w:pPr>
        <w:ind w:left="1440"/>
        <w:rPr>
          <w:szCs w:val="20"/>
        </w:rPr>
      </w:pPr>
      <w:r w:rsidRPr="0013118B">
        <w:rPr>
          <w:rFonts w:cs="Times New Roman"/>
          <w:szCs w:val="20"/>
        </w:rPr>
        <w:t xml:space="preserve">Items: VIM, NotePad++, WinSCP, phpMyAdmin, MySQL, CSS, HTML, PHP, git </w:t>
      </w:r>
      <w:r w:rsidRPr="0013118B">
        <w:rPr>
          <w:szCs w:val="20"/>
        </w:rPr>
        <w:t> </w:t>
      </w:r>
      <w:r w:rsidRPr="0013118B">
        <w:rPr>
          <w:rFonts w:cs="Times New Roman"/>
          <w:szCs w:val="20"/>
        </w:rPr>
        <w:t xml:space="preserve"> </w:t>
      </w:r>
    </w:p>
    <w:p w14:paraId="3126DD63" w14:textId="3F731A19" w:rsidR="0013118B" w:rsidRPr="0013118B" w:rsidRDefault="0013118B" w:rsidP="0013118B">
      <w:pPr>
        <w:ind w:left="1440"/>
        <w:rPr>
          <w:szCs w:val="20"/>
        </w:rPr>
      </w:pPr>
      <w:r w:rsidRPr="0013118B">
        <w:rPr>
          <w:rFonts w:cs="Times New Roman"/>
          <w:i/>
          <w:szCs w:val="20"/>
          <w:u w:val="single"/>
        </w:rPr>
        <w:t>Documentation</w:t>
      </w:r>
      <w:r w:rsidRPr="0013118B">
        <w:rPr>
          <w:rFonts w:cs="Times New Roman"/>
          <w:szCs w:val="20"/>
        </w:rPr>
        <w:t xml:space="preserve">: </w:t>
      </w:r>
      <w:r w:rsidRPr="0013118B">
        <w:rPr>
          <w:rFonts w:cs="Times New Roman"/>
          <w:color w:val="0C39C9"/>
          <w:szCs w:val="20"/>
        </w:rPr>
        <w:t>http://www.mattben.info/</w:t>
      </w:r>
      <w:r w:rsidR="008F27CA">
        <w:rPr>
          <w:rFonts w:cs="Times New Roman"/>
          <w:color w:val="0C39C9"/>
          <w:szCs w:val="20"/>
        </w:rPr>
        <w:t>media/pdf/csci465_</w:t>
      </w:r>
      <w:r w:rsidRPr="0013118B">
        <w:rPr>
          <w:rFonts w:cs="Times New Roman"/>
          <w:color w:val="0C39C9"/>
          <w:szCs w:val="20"/>
        </w:rPr>
        <w:t>Milestone7.pdf</w:t>
      </w:r>
    </w:p>
    <w:p w14:paraId="393A6708" w14:textId="3D725106" w:rsidR="0013118B" w:rsidRPr="0013118B" w:rsidRDefault="0013118B" w:rsidP="008B51AC">
      <w:pPr>
        <w:ind w:left="1440"/>
        <w:rPr>
          <w:rFonts w:cs="Times New Roman"/>
          <w:color w:val="0C39C9"/>
          <w:szCs w:val="20"/>
        </w:rPr>
      </w:pPr>
      <w:r w:rsidRPr="0013118B">
        <w:rPr>
          <w:rFonts w:cs="Times New Roman"/>
          <w:i/>
          <w:szCs w:val="20"/>
          <w:u w:val="single"/>
        </w:rPr>
        <w:t>Github</w:t>
      </w:r>
      <w:r w:rsidRPr="0013118B">
        <w:rPr>
          <w:rFonts w:cs="Times New Roman"/>
          <w:szCs w:val="20"/>
        </w:rPr>
        <w:t>: private repo</w:t>
      </w:r>
      <w:r w:rsidRPr="0013118B">
        <w:rPr>
          <w:rFonts w:cs="Times New Roman"/>
          <w:color w:val="0C39C9"/>
          <w:szCs w:val="20"/>
        </w:rPr>
        <w:t xml:space="preserve"> </w:t>
      </w:r>
    </w:p>
    <w:p w14:paraId="108F5E6C" w14:textId="77777777" w:rsidR="0013118B" w:rsidRPr="0013118B" w:rsidRDefault="0013118B" w:rsidP="0013118B">
      <w:pPr>
        <w:rPr>
          <w:b/>
          <w:i/>
          <w:szCs w:val="20"/>
        </w:rPr>
      </w:pPr>
    </w:p>
    <w:p w14:paraId="672617C5" w14:textId="77777777" w:rsidR="0013118B" w:rsidRPr="0013118B" w:rsidRDefault="0013118B" w:rsidP="0013118B">
      <w:pPr>
        <w:ind w:firstLine="720"/>
        <w:rPr>
          <w:szCs w:val="20"/>
        </w:rPr>
      </w:pPr>
      <w:r w:rsidRPr="0013118B">
        <w:rPr>
          <w:b/>
          <w:i/>
          <w:szCs w:val="20"/>
        </w:rPr>
        <w:t>getNote Android Application</w:t>
      </w:r>
      <w:r w:rsidRPr="0013118B">
        <w:rPr>
          <w:szCs w:val="20"/>
        </w:rPr>
        <w:t xml:space="preserve"> – Senior Project</w:t>
      </w:r>
    </w:p>
    <w:p w14:paraId="3B6AC5CC" w14:textId="77777777" w:rsidR="0013118B" w:rsidRPr="0013118B" w:rsidRDefault="0013118B" w:rsidP="0013118B">
      <w:pPr>
        <w:ind w:left="1440"/>
        <w:rPr>
          <w:rFonts w:cs="Times New Roman"/>
          <w:szCs w:val="20"/>
        </w:rPr>
      </w:pPr>
      <w:r w:rsidRPr="0013118B">
        <w:rPr>
          <w:rFonts w:cs="Times New Roman"/>
          <w:szCs w:val="20"/>
        </w:rPr>
        <w:t xml:space="preserve">I tough myself the Android SDK, along with a hand full of tools to create a native Android application that </w:t>
      </w:r>
      <w:r w:rsidRPr="0013118B">
        <w:rPr>
          <w:szCs w:val="20"/>
        </w:rPr>
        <w:t> </w:t>
      </w:r>
      <w:r w:rsidRPr="0013118B">
        <w:rPr>
          <w:rFonts w:cs="Times New Roman"/>
          <w:szCs w:val="20"/>
        </w:rPr>
        <w:t xml:space="preserve">acted and communicated with the getNote website. </w:t>
      </w:r>
    </w:p>
    <w:p w14:paraId="0A32E5CD" w14:textId="77777777" w:rsidR="0013118B" w:rsidRPr="0013118B" w:rsidRDefault="0013118B" w:rsidP="0013118B">
      <w:pPr>
        <w:ind w:left="1440"/>
        <w:rPr>
          <w:rFonts w:cs="Times New Roman"/>
          <w:szCs w:val="20"/>
        </w:rPr>
      </w:pPr>
      <w:r w:rsidRPr="0013118B">
        <w:rPr>
          <w:rFonts w:cs="Times New Roman"/>
          <w:i/>
          <w:szCs w:val="20"/>
          <w:u w:val="single"/>
        </w:rPr>
        <w:t>Items</w:t>
      </w:r>
      <w:r w:rsidRPr="0013118B">
        <w:rPr>
          <w:rFonts w:cs="Times New Roman"/>
          <w:szCs w:val="20"/>
        </w:rPr>
        <w:t>: Eclipse, subclipse, Android SDK, HTTP request, JSON, SVN</w:t>
      </w:r>
    </w:p>
    <w:p w14:paraId="5DA68FE9" w14:textId="671D6ECA" w:rsidR="0013118B" w:rsidRPr="0013118B" w:rsidRDefault="0013118B" w:rsidP="0013118B">
      <w:pPr>
        <w:ind w:left="1440"/>
        <w:rPr>
          <w:rFonts w:cs="Times New Roman"/>
          <w:szCs w:val="20"/>
        </w:rPr>
      </w:pPr>
      <w:r w:rsidRPr="0013118B">
        <w:rPr>
          <w:rFonts w:cs="Times New Roman"/>
          <w:i/>
          <w:szCs w:val="20"/>
          <w:u w:val="single"/>
        </w:rPr>
        <w:t>Documentation</w:t>
      </w:r>
      <w:r w:rsidRPr="0013118B">
        <w:rPr>
          <w:rFonts w:cs="Times New Roman"/>
          <w:szCs w:val="20"/>
        </w:rPr>
        <w:t xml:space="preserve">: </w:t>
      </w:r>
      <w:hyperlink r:id="rId35" w:history="1">
        <w:r w:rsidR="008B51AC" w:rsidRPr="00D05740">
          <w:rPr>
            <w:rStyle w:val="Hyperlink"/>
            <w:rFonts w:cs="Times New Roman"/>
            <w:szCs w:val="20"/>
          </w:rPr>
          <w:t>http://mattben.info/chico.html</w:t>
        </w:r>
      </w:hyperlink>
      <w:r w:rsidR="008B51AC">
        <w:rPr>
          <w:rFonts w:cs="Times New Roman"/>
          <w:szCs w:val="20"/>
        </w:rPr>
        <w:t xml:space="preserve"> </w:t>
      </w:r>
    </w:p>
    <w:p w14:paraId="59EBBE73" w14:textId="2BDCE80E" w:rsidR="0013118B" w:rsidRPr="0013118B" w:rsidRDefault="008B51AC" w:rsidP="0013118B">
      <w:pPr>
        <w:ind w:left="1440"/>
        <w:rPr>
          <w:rFonts w:cs="Times New Roman"/>
          <w:color w:val="0C39C9"/>
          <w:szCs w:val="20"/>
        </w:rPr>
      </w:pPr>
      <w:r>
        <w:rPr>
          <w:rFonts w:cs="Times New Roman"/>
          <w:i/>
          <w:szCs w:val="20"/>
          <w:u w:val="single"/>
        </w:rPr>
        <w:t>Source</w:t>
      </w:r>
      <w:r w:rsidR="0013118B" w:rsidRPr="0013118B">
        <w:rPr>
          <w:rFonts w:cs="Times New Roman"/>
          <w:szCs w:val="20"/>
        </w:rPr>
        <w:t xml:space="preserve">: </w:t>
      </w:r>
      <w:r w:rsidRPr="008B51AC">
        <w:rPr>
          <w:rFonts w:cs="Times New Roman"/>
          <w:szCs w:val="20"/>
        </w:rPr>
        <w:t>https://github.com/mattben/getNoteAndroid</w:t>
      </w:r>
    </w:p>
    <w:p w14:paraId="43F635B1" w14:textId="77777777" w:rsidR="0013118B" w:rsidRPr="0013118B" w:rsidRDefault="0013118B" w:rsidP="0013118B">
      <w:pPr>
        <w:rPr>
          <w:b/>
          <w:i/>
          <w:szCs w:val="20"/>
        </w:rPr>
      </w:pPr>
    </w:p>
    <w:p w14:paraId="5776A110" w14:textId="77777777" w:rsidR="0013118B" w:rsidRPr="0013118B" w:rsidRDefault="0013118B" w:rsidP="0013118B">
      <w:pPr>
        <w:ind w:firstLine="720"/>
        <w:rPr>
          <w:szCs w:val="20"/>
        </w:rPr>
      </w:pPr>
      <w:r w:rsidRPr="0013118B">
        <w:rPr>
          <w:b/>
          <w:i/>
          <w:szCs w:val="20"/>
        </w:rPr>
        <w:t>Lawrence Livermore National Laboratory</w:t>
      </w:r>
      <w:r w:rsidRPr="0013118B">
        <w:rPr>
          <w:szCs w:val="20"/>
        </w:rPr>
        <w:t xml:space="preserve"> – Internship  </w:t>
      </w:r>
    </w:p>
    <w:p w14:paraId="7D0DD3E0" w14:textId="77777777" w:rsidR="0013118B" w:rsidRPr="0013118B" w:rsidRDefault="0013118B" w:rsidP="0013118B">
      <w:pPr>
        <w:ind w:left="1440"/>
        <w:rPr>
          <w:rFonts w:cs="Times New Roman"/>
          <w:szCs w:val="20"/>
        </w:rPr>
      </w:pPr>
      <w:r w:rsidRPr="0013118B">
        <w:rPr>
          <w:rFonts w:cs="Times New Roman"/>
          <w:szCs w:val="20"/>
        </w:rPr>
        <w:t>As a member of the ICS team I worked on creating a new home page for the Enterprise Reporting Workbench internal website.</w:t>
      </w:r>
    </w:p>
    <w:p w14:paraId="16863C40" w14:textId="77777777" w:rsidR="0013118B" w:rsidRPr="0013118B" w:rsidRDefault="0013118B" w:rsidP="0013118B">
      <w:pPr>
        <w:ind w:left="1440"/>
        <w:rPr>
          <w:rFonts w:cs="Times New Roman"/>
          <w:szCs w:val="20"/>
        </w:rPr>
      </w:pPr>
      <w:r w:rsidRPr="0013118B">
        <w:rPr>
          <w:rFonts w:cs="Times New Roman"/>
          <w:i/>
          <w:szCs w:val="20"/>
          <w:u w:val="single"/>
        </w:rPr>
        <w:t>Items</w:t>
      </w:r>
      <w:r w:rsidRPr="0013118B">
        <w:rPr>
          <w:rFonts w:cs="Times New Roman"/>
          <w:szCs w:val="20"/>
        </w:rPr>
        <w:t>: JDeveloper 11g, TOAD, JIRA, Eclipse, subclipse, VNC</w:t>
      </w:r>
    </w:p>
    <w:p w14:paraId="3E3C1F26" w14:textId="77777777" w:rsidR="007D1635" w:rsidRDefault="007D1635" w:rsidP="0013118B">
      <w:pPr>
        <w:ind w:firstLine="720"/>
        <w:rPr>
          <w:b/>
          <w:i/>
          <w:szCs w:val="20"/>
        </w:rPr>
      </w:pPr>
    </w:p>
    <w:p w14:paraId="2383BA91" w14:textId="77777777" w:rsidR="007D1635" w:rsidRPr="0013118B" w:rsidRDefault="007D1635" w:rsidP="007D1635">
      <w:pPr>
        <w:ind w:firstLine="720"/>
        <w:rPr>
          <w:rFonts w:cs="Times New Roman"/>
          <w:szCs w:val="20"/>
        </w:rPr>
      </w:pPr>
      <w:r w:rsidRPr="0013118B">
        <w:rPr>
          <w:b/>
          <w:i/>
          <w:szCs w:val="20"/>
        </w:rPr>
        <w:t>Auctiva</w:t>
      </w:r>
      <w:r w:rsidRPr="0013118B">
        <w:rPr>
          <w:szCs w:val="20"/>
        </w:rPr>
        <w:t xml:space="preserve"> – Internship</w:t>
      </w:r>
      <w:r w:rsidRPr="0013118B">
        <w:rPr>
          <w:rFonts w:cs="Times New Roman"/>
          <w:szCs w:val="20"/>
        </w:rPr>
        <w:t> </w:t>
      </w:r>
    </w:p>
    <w:p w14:paraId="0F990447" w14:textId="77777777" w:rsidR="007D1635" w:rsidRPr="0013118B" w:rsidRDefault="007D1635" w:rsidP="007D1635">
      <w:pPr>
        <w:ind w:left="1440"/>
        <w:rPr>
          <w:rFonts w:cs="Times New Roman"/>
          <w:szCs w:val="20"/>
        </w:rPr>
      </w:pPr>
      <w:r w:rsidRPr="0013118B">
        <w:rPr>
          <w:rFonts w:cs="Times New Roman"/>
          <w:szCs w:val="20"/>
        </w:rPr>
        <w:t xml:space="preserve">I had my first experiences programming in industry as an Intern at Auctiva, where I </w:t>
      </w:r>
      <w:r w:rsidRPr="0013118B">
        <w:rPr>
          <w:szCs w:val="20"/>
        </w:rPr>
        <w:t> </w:t>
      </w:r>
      <w:r w:rsidRPr="0013118B">
        <w:rPr>
          <w:rFonts w:cs="Times New Roman"/>
          <w:szCs w:val="20"/>
        </w:rPr>
        <w:t xml:space="preserve">mainly worked on manager CRUD admin screens that helped save and make email </w:t>
      </w:r>
      <w:r w:rsidRPr="0013118B">
        <w:rPr>
          <w:szCs w:val="20"/>
        </w:rPr>
        <w:t> </w:t>
      </w:r>
      <w:r w:rsidRPr="0013118B">
        <w:rPr>
          <w:rFonts w:cs="Times New Roman"/>
          <w:szCs w:val="20"/>
        </w:rPr>
        <w:t>templates.</w:t>
      </w:r>
    </w:p>
    <w:p w14:paraId="7C45C2B9" w14:textId="77777777" w:rsidR="007D1635" w:rsidRPr="0013118B" w:rsidRDefault="007D1635" w:rsidP="007D1635">
      <w:pPr>
        <w:ind w:left="1440"/>
        <w:rPr>
          <w:szCs w:val="20"/>
        </w:rPr>
      </w:pPr>
      <w:r w:rsidRPr="0013118B">
        <w:rPr>
          <w:rFonts w:cs="Times New Roman"/>
          <w:i/>
          <w:szCs w:val="20"/>
          <w:u w:val="single"/>
        </w:rPr>
        <w:t>Items</w:t>
      </w:r>
      <w:r w:rsidRPr="0013118B">
        <w:rPr>
          <w:rFonts w:cs="Times New Roman"/>
          <w:i/>
          <w:szCs w:val="20"/>
        </w:rPr>
        <w:t>:</w:t>
      </w:r>
      <w:r w:rsidRPr="0013118B">
        <w:rPr>
          <w:rFonts w:cs="Times New Roman"/>
          <w:szCs w:val="20"/>
        </w:rPr>
        <w:t xml:space="preserve"> Microsoft: Windows Vista, Visual Studios, SQL Server, Visual SourceSafe; Axosoft On Time </w:t>
      </w:r>
    </w:p>
    <w:p w14:paraId="1B4C367C" w14:textId="77777777" w:rsidR="007D1635" w:rsidRDefault="007D1635" w:rsidP="007D1635">
      <w:pPr>
        <w:ind w:left="1440"/>
        <w:rPr>
          <w:rFonts w:cs="Times New Roman"/>
          <w:szCs w:val="20"/>
        </w:rPr>
      </w:pPr>
      <w:r w:rsidRPr="0013118B">
        <w:rPr>
          <w:i/>
          <w:szCs w:val="20"/>
          <w:u w:val="single"/>
        </w:rPr>
        <w:t>Site</w:t>
      </w:r>
      <w:r w:rsidRPr="0013118B">
        <w:rPr>
          <w:rFonts w:cs="Times New Roman"/>
          <w:i/>
          <w:szCs w:val="20"/>
        </w:rPr>
        <w:t xml:space="preserve">: </w:t>
      </w:r>
      <w:hyperlink r:id="rId36" w:history="1">
        <w:r w:rsidRPr="0013118B">
          <w:rPr>
            <w:rStyle w:val="Hyperlink"/>
            <w:rFonts w:cs="Times New Roman"/>
            <w:szCs w:val="20"/>
          </w:rPr>
          <w:t>http://www.auctiva.com</w:t>
        </w:r>
      </w:hyperlink>
    </w:p>
    <w:p w14:paraId="55D2EF83" w14:textId="77777777" w:rsidR="007D1635" w:rsidRDefault="007D1635" w:rsidP="0013118B">
      <w:pPr>
        <w:ind w:firstLine="720"/>
        <w:rPr>
          <w:b/>
          <w:i/>
          <w:szCs w:val="20"/>
        </w:rPr>
      </w:pPr>
    </w:p>
    <w:p w14:paraId="52E281B8" w14:textId="77777777" w:rsidR="0013118B" w:rsidRPr="0013118B" w:rsidRDefault="0013118B" w:rsidP="0013118B">
      <w:pPr>
        <w:ind w:firstLine="720"/>
        <w:rPr>
          <w:rFonts w:cs="Times New Roman"/>
          <w:szCs w:val="20"/>
        </w:rPr>
      </w:pPr>
      <w:r w:rsidRPr="0013118B">
        <w:rPr>
          <w:b/>
          <w:i/>
          <w:szCs w:val="20"/>
        </w:rPr>
        <w:t>CSLUG</w:t>
      </w:r>
      <w:r w:rsidRPr="0013118B">
        <w:rPr>
          <w:szCs w:val="20"/>
        </w:rPr>
        <w:t xml:space="preserve"> – Club Website </w:t>
      </w:r>
      <w:r w:rsidRPr="0013118B">
        <w:rPr>
          <w:rFonts w:cs="Times New Roman"/>
          <w:szCs w:val="20"/>
        </w:rPr>
        <w:t>() </w:t>
      </w:r>
    </w:p>
    <w:p w14:paraId="5697506D" w14:textId="77777777" w:rsidR="0013118B" w:rsidRPr="0013118B" w:rsidRDefault="0013118B" w:rsidP="0013118B">
      <w:pPr>
        <w:ind w:left="1440"/>
        <w:rPr>
          <w:rFonts w:cs="Times New Roman"/>
          <w:szCs w:val="20"/>
        </w:rPr>
      </w:pPr>
      <w:r w:rsidRPr="0013118B">
        <w:rPr>
          <w:rFonts w:cs="Times New Roman"/>
          <w:szCs w:val="20"/>
        </w:rPr>
        <w:t>This site has gone through a few rebuilds; I created the 2010 site, and contributed to the current site, see the 2010 site branch under old site.</w:t>
      </w:r>
    </w:p>
    <w:p w14:paraId="05F5449C" w14:textId="77777777" w:rsidR="0013118B" w:rsidRPr="0013118B" w:rsidRDefault="0013118B" w:rsidP="0013118B">
      <w:pPr>
        <w:ind w:left="1440"/>
        <w:rPr>
          <w:rFonts w:cs="Times New Roman"/>
          <w:szCs w:val="20"/>
        </w:rPr>
      </w:pPr>
      <w:r w:rsidRPr="0013118B">
        <w:rPr>
          <w:rFonts w:cs="Times New Roman"/>
          <w:i/>
          <w:szCs w:val="20"/>
          <w:u w:val="single"/>
        </w:rPr>
        <w:t>Items</w:t>
      </w:r>
      <w:r w:rsidRPr="0013118B">
        <w:rPr>
          <w:rFonts w:cs="Times New Roman"/>
          <w:szCs w:val="20"/>
        </w:rPr>
        <w:t xml:space="preserve">: VIM,  MySQL, github, PHP, CSS </w:t>
      </w:r>
    </w:p>
    <w:p w14:paraId="2D55D470" w14:textId="77777777" w:rsidR="0013118B" w:rsidRPr="0013118B" w:rsidRDefault="0013118B" w:rsidP="0013118B">
      <w:pPr>
        <w:ind w:left="1440"/>
        <w:rPr>
          <w:szCs w:val="20"/>
        </w:rPr>
      </w:pPr>
      <w:r w:rsidRPr="0013118B">
        <w:rPr>
          <w:rFonts w:cs="Times New Roman"/>
          <w:i/>
          <w:szCs w:val="20"/>
          <w:u w:val="single"/>
        </w:rPr>
        <w:t>Github</w:t>
      </w:r>
      <w:r w:rsidRPr="0013118B">
        <w:rPr>
          <w:rFonts w:cs="Times New Roman"/>
          <w:szCs w:val="20"/>
        </w:rPr>
        <w:t xml:space="preserve">: </w:t>
      </w:r>
      <w:hyperlink r:id="rId37" w:history="1">
        <w:r w:rsidRPr="0013118B">
          <w:rPr>
            <w:rStyle w:val="Hyperlink"/>
            <w:rFonts w:cs="Times New Roman"/>
            <w:szCs w:val="20"/>
          </w:rPr>
          <w:t>https://github.com/cslug/cslug-site</w:t>
        </w:r>
      </w:hyperlink>
      <w:r w:rsidRPr="0013118B">
        <w:rPr>
          <w:szCs w:val="20"/>
        </w:rPr>
        <w:t> </w:t>
      </w:r>
    </w:p>
    <w:p w14:paraId="50C39644" w14:textId="77777777" w:rsidR="0013118B" w:rsidRPr="0013118B" w:rsidRDefault="0013118B" w:rsidP="0013118B">
      <w:pPr>
        <w:ind w:left="1440"/>
        <w:rPr>
          <w:rFonts w:cs="Times New Roman"/>
          <w:szCs w:val="20"/>
        </w:rPr>
      </w:pPr>
      <w:r w:rsidRPr="0013118B">
        <w:rPr>
          <w:i/>
          <w:szCs w:val="20"/>
          <w:u w:val="single"/>
        </w:rPr>
        <w:t>Site</w:t>
      </w:r>
      <w:r w:rsidRPr="0013118B">
        <w:rPr>
          <w:szCs w:val="20"/>
        </w:rPr>
        <w:t xml:space="preserve">: </w:t>
      </w:r>
      <w:hyperlink r:id="rId38" w:history="1">
        <w:r w:rsidRPr="0013118B">
          <w:rPr>
            <w:rStyle w:val="Hyperlink"/>
            <w:rFonts w:cs="Times New Roman"/>
            <w:szCs w:val="20"/>
          </w:rPr>
          <w:t>http://www.ecst.csuchico.edu/cslug/</w:t>
        </w:r>
      </w:hyperlink>
    </w:p>
    <w:p w14:paraId="49C819E9" w14:textId="77777777" w:rsidR="0013118B" w:rsidRPr="0013118B" w:rsidRDefault="0013118B" w:rsidP="0013118B">
      <w:pPr>
        <w:ind w:left="1440"/>
        <w:rPr>
          <w:b/>
          <w:i/>
          <w:szCs w:val="20"/>
        </w:rPr>
      </w:pPr>
    </w:p>
    <w:p w14:paraId="1C96EB2B" w14:textId="77777777" w:rsidR="0013118B" w:rsidRPr="0013118B" w:rsidRDefault="0013118B" w:rsidP="0013118B">
      <w:pPr>
        <w:rPr>
          <w:rFonts w:cs="Times New Roman"/>
          <w:szCs w:val="20"/>
        </w:rPr>
      </w:pPr>
      <w:r>
        <w:rPr>
          <w:b/>
          <w:i/>
          <w:szCs w:val="20"/>
        </w:rPr>
        <w:tab/>
      </w:r>
      <w:r w:rsidRPr="0013118B">
        <w:rPr>
          <w:b/>
          <w:i/>
          <w:szCs w:val="20"/>
        </w:rPr>
        <w:t>Blitz Build</w:t>
      </w:r>
      <w:r w:rsidRPr="0013118B">
        <w:rPr>
          <w:szCs w:val="20"/>
        </w:rPr>
        <w:t xml:space="preserve"> – Community Services</w:t>
      </w:r>
    </w:p>
    <w:p w14:paraId="64C89D32" w14:textId="77777777" w:rsidR="0013118B" w:rsidRPr="0013118B" w:rsidRDefault="0013118B" w:rsidP="0013118B">
      <w:pPr>
        <w:ind w:left="1440"/>
        <w:rPr>
          <w:rFonts w:cs="Times New Roman"/>
          <w:szCs w:val="20"/>
        </w:rPr>
      </w:pPr>
      <w:r w:rsidRPr="0013118B">
        <w:rPr>
          <w:rFonts w:cs="Times New Roman"/>
          <w:szCs w:val="20"/>
        </w:rPr>
        <w:t>Created a website for the department’s community services project named Blitz Build.</w:t>
      </w:r>
    </w:p>
    <w:p w14:paraId="7F43796D" w14:textId="77777777" w:rsidR="0013118B" w:rsidRPr="0013118B" w:rsidRDefault="0013118B" w:rsidP="0013118B">
      <w:pPr>
        <w:ind w:left="1440"/>
        <w:rPr>
          <w:rFonts w:cs="Times New Roman"/>
          <w:szCs w:val="20"/>
        </w:rPr>
      </w:pPr>
      <w:r w:rsidRPr="0013118B">
        <w:rPr>
          <w:rFonts w:cs="Times New Roman"/>
          <w:i/>
          <w:szCs w:val="20"/>
          <w:u w:val="single"/>
        </w:rPr>
        <w:t>Items</w:t>
      </w:r>
      <w:r w:rsidRPr="0013118B">
        <w:rPr>
          <w:rFonts w:cs="Times New Roman"/>
          <w:szCs w:val="20"/>
        </w:rPr>
        <w:t xml:space="preserve">: VIM, MySQL, </w:t>
      </w:r>
    </w:p>
    <w:p w14:paraId="5A964AE0" w14:textId="77777777" w:rsidR="0013118B" w:rsidRPr="0013118B" w:rsidRDefault="0013118B" w:rsidP="0013118B">
      <w:pPr>
        <w:ind w:left="1440"/>
        <w:rPr>
          <w:szCs w:val="20"/>
        </w:rPr>
      </w:pPr>
      <w:r w:rsidRPr="0013118B">
        <w:rPr>
          <w:i/>
          <w:szCs w:val="20"/>
          <w:u w:val="single"/>
        </w:rPr>
        <w:t>Github</w:t>
      </w:r>
      <w:r w:rsidRPr="0013118B">
        <w:rPr>
          <w:szCs w:val="20"/>
        </w:rPr>
        <w:t xml:space="preserve">: </w:t>
      </w:r>
      <w:hyperlink r:id="rId39" w:history="1">
        <w:r w:rsidRPr="0013118B">
          <w:rPr>
            <w:rStyle w:val="Hyperlink"/>
            <w:szCs w:val="20"/>
          </w:rPr>
          <w:t>https://github.com/cslug/blitzbuild</w:t>
        </w:r>
      </w:hyperlink>
    </w:p>
    <w:p w14:paraId="52C34C04" w14:textId="77777777" w:rsidR="0013118B" w:rsidRPr="0013118B" w:rsidRDefault="0013118B" w:rsidP="0013118B">
      <w:pPr>
        <w:ind w:left="1440"/>
        <w:rPr>
          <w:rFonts w:cs="Times New Roman"/>
          <w:szCs w:val="20"/>
        </w:rPr>
      </w:pPr>
      <w:r w:rsidRPr="0013118B">
        <w:rPr>
          <w:i/>
          <w:szCs w:val="20"/>
          <w:u w:val="single"/>
        </w:rPr>
        <w:t>Site</w:t>
      </w:r>
      <w:r w:rsidRPr="0013118B">
        <w:rPr>
          <w:szCs w:val="20"/>
        </w:rPr>
        <w:t xml:space="preserve">: </w:t>
      </w:r>
      <w:hyperlink r:id="rId40" w:history="1">
        <w:r w:rsidRPr="0013118B">
          <w:rPr>
            <w:rStyle w:val="Hyperlink"/>
            <w:rFonts w:cs="Times New Roman"/>
            <w:szCs w:val="20"/>
          </w:rPr>
          <w:t>http://www.ecst.csuchico.edu/BlitzBuild/</w:t>
        </w:r>
      </w:hyperlink>
    </w:p>
    <w:p w14:paraId="29480AB9" w14:textId="77777777" w:rsidR="0013118B" w:rsidRPr="0013118B" w:rsidRDefault="0013118B" w:rsidP="0013118B">
      <w:pPr>
        <w:rPr>
          <w:b/>
          <w:i/>
          <w:szCs w:val="20"/>
        </w:rPr>
      </w:pPr>
    </w:p>
    <w:p w14:paraId="4BD029CE" w14:textId="77777777" w:rsidR="0013118B" w:rsidRPr="0013118B" w:rsidRDefault="0013118B" w:rsidP="0013118B">
      <w:pPr>
        <w:ind w:firstLine="720"/>
        <w:rPr>
          <w:szCs w:val="20"/>
        </w:rPr>
      </w:pPr>
      <w:r w:rsidRPr="0013118B">
        <w:rPr>
          <w:b/>
          <w:i/>
          <w:szCs w:val="20"/>
        </w:rPr>
        <w:t>Club Room</w:t>
      </w:r>
      <w:r w:rsidRPr="0013118B">
        <w:rPr>
          <w:szCs w:val="20"/>
        </w:rPr>
        <w:t xml:space="preserve"> – CSU Chico Campus</w:t>
      </w:r>
    </w:p>
    <w:p w14:paraId="0BE0B26F" w14:textId="77777777" w:rsidR="0013118B" w:rsidRPr="0013118B" w:rsidRDefault="0013118B" w:rsidP="0013118B">
      <w:pPr>
        <w:ind w:left="1440"/>
        <w:rPr>
          <w:szCs w:val="20"/>
        </w:rPr>
      </w:pPr>
      <w:r w:rsidRPr="0013118B">
        <w:rPr>
          <w:rFonts w:cs="Times New Roman"/>
          <w:szCs w:val="20"/>
        </w:rPr>
        <w:t>Reconfigured the hardware of the room and installed new operating systems.</w:t>
      </w:r>
    </w:p>
    <w:p w14:paraId="462A03B2" w14:textId="77777777" w:rsidR="0013118B" w:rsidRPr="0013118B" w:rsidRDefault="0013118B" w:rsidP="0013118B">
      <w:pPr>
        <w:ind w:left="1440"/>
        <w:rPr>
          <w:rFonts w:cs="Times New Roman"/>
          <w:szCs w:val="20"/>
        </w:rPr>
      </w:pPr>
      <w:r w:rsidRPr="0013118B">
        <w:rPr>
          <w:rFonts w:cs="Times New Roman"/>
          <w:i/>
          <w:szCs w:val="20"/>
          <w:u w:val="single"/>
        </w:rPr>
        <w:t>Hardware</w:t>
      </w:r>
      <w:r w:rsidRPr="0013118B">
        <w:rPr>
          <w:rFonts w:cs="Times New Roman"/>
          <w:i/>
          <w:szCs w:val="20"/>
        </w:rPr>
        <w:t>:</w:t>
      </w:r>
      <w:r w:rsidRPr="0013118B">
        <w:rPr>
          <w:rFonts w:cs="Times New Roman"/>
          <w:szCs w:val="20"/>
        </w:rPr>
        <w:t xml:space="preserve"> Netgear Router, Linksys printer switch, Desktop PCs</w:t>
      </w:r>
    </w:p>
    <w:p w14:paraId="54DCA66B" w14:textId="77777777" w:rsidR="0013118B" w:rsidRPr="0013118B" w:rsidRDefault="0013118B" w:rsidP="0013118B">
      <w:pPr>
        <w:ind w:left="1440"/>
        <w:rPr>
          <w:rFonts w:cs="Times New Roman"/>
          <w:szCs w:val="20"/>
        </w:rPr>
      </w:pPr>
      <w:r w:rsidRPr="0013118B">
        <w:rPr>
          <w:rFonts w:cs="Times New Roman"/>
          <w:i/>
          <w:szCs w:val="20"/>
          <w:u w:val="single"/>
        </w:rPr>
        <w:t>Software:</w:t>
      </w:r>
      <w:r w:rsidRPr="0013118B">
        <w:rPr>
          <w:rFonts w:cs="Times New Roman"/>
          <w:szCs w:val="20"/>
        </w:rPr>
        <w:t xml:space="preserve"> Debian, Ubuntu, Tomato</w:t>
      </w:r>
      <w:r w:rsidRPr="0013118B">
        <w:rPr>
          <w:b/>
          <w:i/>
          <w:szCs w:val="20"/>
        </w:rPr>
        <w:t xml:space="preserve"> </w:t>
      </w:r>
    </w:p>
    <w:p w14:paraId="2FE94026" w14:textId="77777777" w:rsidR="0013118B" w:rsidRPr="0013118B" w:rsidRDefault="0013118B" w:rsidP="0013118B">
      <w:pPr>
        <w:rPr>
          <w:rFonts w:cs="Times New Roman"/>
          <w:szCs w:val="20"/>
        </w:rPr>
      </w:pPr>
    </w:p>
    <w:p w14:paraId="224EAD26" w14:textId="77777777" w:rsidR="0013118B" w:rsidRPr="0013118B" w:rsidRDefault="0013118B" w:rsidP="0013118B">
      <w:pPr>
        <w:ind w:firstLine="720"/>
        <w:rPr>
          <w:szCs w:val="20"/>
        </w:rPr>
      </w:pPr>
      <w:r w:rsidRPr="0013118B">
        <w:rPr>
          <w:b/>
          <w:i/>
          <w:szCs w:val="20"/>
        </w:rPr>
        <w:t>CINS 370</w:t>
      </w:r>
      <w:r w:rsidRPr="0013118B">
        <w:rPr>
          <w:szCs w:val="20"/>
        </w:rPr>
        <w:t xml:space="preserve"> - Intro to Databases Group Project – Library Database Management</w:t>
      </w:r>
    </w:p>
    <w:p w14:paraId="3F555F40" w14:textId="77777777" w:rsidR="0013118B" w:rsidRPr="0013118B" w:rsidRDefault="0013118B" w:rsidP="0013118B">
      <w:pPr>
        <w:ind w:left="1440"/>
        <w:rPr>
          <w:szCs w:val="20"/>
        </w:rPr>
      </w:pPr>
      <w:r w:rsidRPr="0013118B">
        <w:rPr>
          <w:rFonts w:cs="Times New Roman"/>
          <w:szCs w:val="20"/>
        </w:rPr>
        <w:t>We had to create a database schema and implement it; we chose a Library Database, as it</w:t>
      </w:r>
      <w:r w:rsidRPr="0013118B">
        <w:rPr>
          <w:szCs w:val="20"/>
        </w:rPr>
        <w:t xml:space="preserve"> </w:t>
      </w:r>
      <w:r w:rsidRPr="0013118B">
        <w:rPr>
          <w:rFonts w:cs="Times New Roman"/>
          <w:szCs w:val="20"/>
        </w:rPr>
        <w:t xml:space="preserve">is easy to understand the needs of employees and customers of a Library. </w:t>
      </w:r>
    </w:p>
    <w:p w14:paraId="4933E8ED" w14:textId="77777777" w:rsidR="0013118B" w:rsidRPr="0013118B" w:rsidRDefault="0013118B" w:rsidP="0013118B">
      <w:pPr>
        <w:ind w:left="1440"/>
        <w:rPr>
          <w:rFonts w:cs="Times New Roman"/>
          <w:szCs w:val="20"/>
        </w:rPr>
      </w:pPr>
      <w:r w:rsidRPr="0013118B">
        <w:rPr>
          <w:rFonts w:cs="Times New Roman"/>
          <w:i/>
          <w:szCs w:val="20"/>
          <w:u w:val="single"/>
        </w:rPr>
        <w:t>Items</w:t>
      </w:r>
      <w:r w:rsidRPr="0013118B">
        <w:rPr>
          <w:rFonts w:cs="Times New Roman"/>
          <w:i/>
          <w:szCs w:val="20"/>
        </w:rPr>
        <w:t>:</w:t>
      </w:r>
      <w:r w:rsidRPr="0013118B">
        <w:rPr>
          <w:rFonts w:cs="Times New Roman"/>
          <w:szCs w:val="20"/>
        </w:rPr>
        <w:t xml:space="preserve"> Microsoft Windows Vista, Microsoft Visual Studios, Microsoft SQL Server, DIA </w:t>
      </w:r>
    </w:p>
    <w:p w14:paraId="677B9B4B" w14:textId="67B22F40" w:rsidR="0013118B" w:rsidRPr="0013118B" w:rsidRDefault="0013118B" w:rsidP="0013118B">
      <w:pPr>
        <w:ind w:left="1440"/>
        <w:rPr>
          <w:szCs w:val="20"/>
        </w:rPr>
      </w:pPr>
      <w:r w:rsidRPr="0013118B">
        <w:rPr>
          <w:rFonts w:cs="Times New Roman"/>
          <w:i/>
          <w:szCs w:val="20"/>
          <w:u w:val="single"/>
        </w:rPr>
        <w:t>Responsibilities</w:t>
      </w:r>
      <w:r w:rsidRPr="0013118B">
        <w:rPr>
          <w:rFonts w:cs="Times New Roman"/>
          <w:i/>
          <w:szCs w:val="20"/>
        </w:rPr>
        <w:t>:</w:t>
      </w:r>
      <w:r w:rsidRPr="0013118B">
        <w:rPr>
          <w:rFonts w:cs="Times New Roman"/>
          <w:szCs w:val="20"/>
        </w:rPr>
        <w:t xml:space="preserve"> create use case diagram, object model diagram, and database schema. </w:t>
      </w:r>
    </w:p>
    <w:p w14:paraId="0C018C3A" w14:textId="6634DDD2" w:rsidR="0013118B" w:rsidRPr="00C1413F" w:rsidRDefault="0013118B" w:rsidP="0013118B">
      <w:pPr>
        <w:ind w:left="1440"/>
        <w:rPr>
          <w:szCs w:val="20"/>
        </w:rPr>
      </w:pPr>
      <w:r w:rsidRPr="0013118B">
        <w:rPr>
          <w:rFonts w:cs="Times New Roman"/>
          <w:i/>
          <w:szCs w:val="20"/>
          <w:u w:val="single"/>
        </w:rPr>
        <w:t>Documentation</w:t>
      </w:r>
      <w:r w:rsidRPr="0013118B">
        <w:rPr>
          <w:rFonts w:cs="Times New Roman"/>
          <w:i/>
          <w:szCs w:val="20"/>
        </w:rPr>
        <w:t>:</w:t>
      </w:r>
      <w:r w:rsidRPr="0013118B">
        <w:rPr>
          <w:rFonts w:cs="Times New Roman"/>
          <w:szCs w:val="20"/>
        </w:rPr>
        <w:t xml:space="preserve"> </w:t>
      </w:r>
      <w:hyperlink r:id="rId41" w:history="1">
        <w:r w:rsidR="008F27CA" w:rsidRPr="00D05740">
          <w:rPr>
            <w:rStyle w:val="Hyperlink"/>
            <w:rFonts w:cs="Times New Roman"/>
            <w:szCs w:val="20"/>
          </w:rPr>
          <w:t>http://mattben.info/media/pdf/370_ImplementationPhase.pdf</w:t>
        </w:r>
      </w:hyperlink>
      <w:r w:rsidR="008F27CA">
        <w:rPr>
          <w:rFonts w:cs="Times New Roman"/>
          <w:szCs w:val="20"/>
        </w:rPr>
        <w:t xml:space="preserve"> </w:t>
      </w:r>
      <w:bookmarkStart w:id="0" w:name="_GoBack"/>
      <w:bookmarkEnd w:id="0"/>
    </w:p>
    <w:p w14:paraId="326D49D7" w14:textId="77777777" w:rsidR="0013118B" w:rsidRPr="00092AAD" w:rsidRDefault="0013118B" w:rsidP="0013118B"/>
    <w:sectPr w:rsidR="0013118B" w:rsidRPr="00092AAD" w:rsidSect="009B0851">
      <w:headerReference w:type="default" r:id="rId42"/>
      <w:footerReference w:type="default" r:id="rId43"/>
      <w:headerReference w:type="first" r:id="rId44"/>
      <w:pgSz w:w="12240" w:h="15840"/>
      <w:pgMar w:top="720" w:right="720" w:bottom="720" w:left="72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7EF03" w14:textId="77777777" w:rsidR="008F27CA" w:rsidRDefault="008F27CA">
      <w:r>
        <w:separator/>
      </w:r>
    </w:p>
  </w:endnote>
  <w:endnote w:type="continuationSeparator" w:id="0">
    <w:p w14:paraId="416F2F19" w14:textId="77777777" w:rsidR="008F27CA" w:rsidRDefault="008F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2483D" w14:textId="77777777" w:rsidR="008F27CA" w:rsidRDefault="008F27CA">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67C7F" w14:textId="77777777" w:rsidR="008F27CA" w:rsidRDefault="008F27CA">
      <w:r>
        <w:separator/>
      </w:r>
    </w:p>
  </w:footnote>
  <w:footnote w:type="continuationSeparator" w:id="0">
    <w:p w14:paraId="0917B77B" w14:textId="77777777" w:rsidR="008F27CA" w:rsidRDefault="008F27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52"/>
      <w:gridCol w:w="1064"/>
    </w:tblGrid>
    <w:tr w:rsidR="008F27CA" w14:paraId="467DB4D0" w14:textId="77777777">
      <w:trPr>
        <w:trHeight w:val="720"/>
      </w:trPr>
      <w:tc>
        <w:tcPr>
          <w:tcW w:w="10188" w:type="dxa"/>
          <w:vAlign w:val="center"/>
        </w:tcPr>
        <w:p w14:paraId="6BDDA464" w14:textId="77777777" w:rsidR="008F27CA" w:rsidRDefault="008F27CA"/>
      </w:tc>
      <w:tc>
        <w:tcPr>
          <w:tcW w:w="720" w:type="dxa"/>
          <w:shd w:val="clear" w:color="auto" w:fill="A9122A" w:themeFill="accent1"/>
          <w:vAlign w:val="center"/>
        </w:tcPr>
        <w:p w14:paraId="30F873C2" w14:textId="77777777" w:rsidR="008F27CA" w:rsidRPr="0013118B" w:rsidRDefault="008F27CA">
          <w:pPr>
            <w:rPr>
              <w:color w:val="FFFFFF" w:themeColor="background1"/>
            </w:rPr>
          </w:pPr>
          <w:r w:rsidRPr="0013118B">
            <w:rPr>
              <w:color w:val="FFFFFF" w:themeColor="background1"/>
            </w:rPr>
            <w:t>mattben</w:t>
          </w:r>
        </w:p>
      </w:tc>
    </w:tr>
  </w:tbl>
  <w:p w14:paraId="5F8E7982" w14:textId="77777777" w:rsidR="008F27CA" w:rsidRDefault="008F27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8F27CA" w14:paraId="1736D538" w14:textId="77777777" w:rsidTr="00C159B4">
      <w:trPr>
        <w:trHeight w:val="1353"/>
      </w:trPr>
      <w:tc>
        <w:tcPr>
          <w:tcW w:w="9288" w:type="dxa"/>
          <w:vAlign w:val="center"/>
        </w:tcPr>
        <w:p w14:paraId="0975AD20" w14:textId="7CF9136B" w:rsidR="008F27CA" w:rsidRDefault="008F27CA">
          <w:pPr>
            <w:pStyle w:val="Title"/>
          </w:pPr>
          <w:r>
            <w:fldChar w:fldCharType="begin"/>
          </w:r>
          <w:r>
            <w:instrText xml:space="preserve"> PLACEHOLDER </w:instrText>
          </w:r>
          <w:r>
            <w:fldChar w:fldCharType="begin"/>
          </w:r>
          <w:r>
            <w:instrText xml:space="preserve"> IF </w:instrText>
          </w:r>
          <w:fldSimple w:instr=" USERNAME ">
            <w:r>
              <w:rPr>
                <w:noProof/>
              </w:rPr>
              <w:instrText>Harris, Matthew B.</w:instrText>
            </w:r>
          </w:fldSimple>
          <w:r>
            <w:instrText xml:space="preserve">="" "[Your Name]" </w:instrText>
          </w:r>
          <w:fldSimple w:instr=" USERNAME ">
            <w:r>
              <w:rPr>
                <w:noProof/>
              </w:rPr>
              <w:instrText>Harris, Matthew B.</w:instrText>
            </w:r>
          </w:fldSimple>
          <w:r>
            <w:fldChar w:fldCharType="separate"/>
          </w:r>
          <w:r>
            <w:rPr>
              <w:noProof/>
            </w:rPr>
            <w:instrText>Harris, Matthew B.</w:instrText>
          </w:r>
          <w:r>
            <w:fldChar w:fldCharType="end"/>
          </w:r>
          <w:r>
            <w:instrText xml:space="preserve"> \* MERGEFORMAT</w:instrText>
          </w:r>
          <w:r>
            <w:fldChar w:fldCharType="separate"/>
          </w:r>
          <w:r w:rsidR="004304D1">
            <w:t>Harris,</w:t>
          </w:r>
          <w:r w:rsidR="004304D1">
            <w:rPr>
              <w:noProof/>
            </w:rPr>
            <w:t xml:space="preserve"> Matthew B.</w:t>
          </w:r>
          <w:r>
            <w:fldChar w:fldCharType="end"/>
          </w:r>
        </w:p>
        <w:p w14:paraId="027F5E66" w14:textId="2F53F32B" w:rsidR="008F27CA" w:rsidRDefault="008F27CA" w:rsidP="00D1320E">
          <w:pPr>
            <w:pStyle w:val="ContactDetails"/>
          </w:pPr>
          <w:r>
            <w:t xml:space="preserve">839 Carrie Street </w:t>
          </w:r>
          <w:r>
            <w:sym w:font="Wingdings 2" w:char="F097"/>
          </w:r>
          <w:r>
            <w:t xml:space="preserve"> Stockton, 95206</w:t>
          </w:r>
        </w:p>
        <w:p w14:paraId="6B552440" w14:textId="62EE1120" w:rsidR="008F27CA" w:rsidRDefault="008F27CA" w:rsidP="00D1320E">
          <w:pPr>
            <w:pStyle w:val="ContactDetails"/>
          </w:pPr>
          <w:r>
            <w:t xml:space="preserve">209.597.4368 </w:t>
          </w:r>
          <w:r>
            <w:sym w:font="Wingdings 2" w:char="F097"/>
          </w:r>
          <w:r>
            <w:t xml:space="preserve"> mattbenharris@gmail.com</w:t>
          </w:r>
        </w:p>
        <w:p w14:paraId="3DEE6081" w14:textId="1644F221" w:rsidR="008F27CA" w:rsidRDefault="008F27CA" w:rsidP="00D1320E">
          <w:pPr>
            <w:pStyle w:val="ContactDetails"/>
          </w:pPr>
          <w:hyperlink r:id="rId1" w:history="1">
            <w:r w:rsidRPr="00F3319E">
              <w:rPr>
                <w:rStyle w:val="Hyperlink"/>
              </w:rPr>
              <w:t>http://www.mattben.info</w:t>
            </w:r>
          </w:hyperlink>
        </w:p>
        <w:p w14:paraId="3C5CAA1B" w14:textId="048C28A5" w:rsidR="008F27CA" w:rsidRDefault="008F27CA" w:rsidP="00E24260">
          <w:pPr>
            <w:pStyle w:val="ContactDetails"/>
          </w:pPr>
          <w:hyperlink r:id="rId2" w:history="1">
            <w:r w:rsidRPr="00F3319E">
              <w:rPr>
                <w:rStyle w:val="Hyperlink"/>
              </w:rPr>
              <w:t>https://github.com/mattben</w:t>
            </w:r>
          </w:hyperlink>
        </w:p>
      </w:tc>
      <w:tc>
        <w:tcPr>
          <w:tcW w:w="1728" w:type="dxa"/>
          <w:vAlign w:val="center"/>
        </w:tcPr>
        <w:tbl>
          <w:tblPr>
            <w:tblW w:w="0" w:type="auto"/>
            <w:tblLook w:val="04A0" w:firstRow="1" w:lastRow="0" w:firstColumn="1" w:lastColumn="0" w:noHBand="0" w:noVBand="1"/>
          </w:tblPr>
          <w:tblGrid>
            <w:gridCol w:w="448"/>
            <w:gridCol w:w="1064"/>
          </w:tblGrid>
          <w:tr w:rsidR="008F27CA" w14:paraId="2E514D57" w14:textId="77777777" w:rsidTr="00E24260">
            <w:trPr>
              <w:trHeight w:val="720"/>
            </w:trPr>
            <w:tc>
              <w:tcPr>
                <w:tcW w:w="10188" w:type="dxa"/>
                <w:vAlign w:val="center"/>
              </w:tcPr>
              <w:p w14:paraId="5C16DA59" w14:textId="77777777" w:rsidR="008F27CA" w:rsidRDefault="008F27CA" w:rsidP="00E24260"/>
            </w:tc>
            <w:tc>
              <w:tcPr>
                <w:tcW w:w="720" w:type="dxa"/>
                <w:shd w:val="clear" w:color="auto" w:fill="A9122A" w:themeFill="accent1"/>
                <w:vAlign w:val="center"/>
              </w:tcPr>
              <w:p w14:paraId="73C381A3" w14:textId="77777777" w:rsidR="008F27CA" w:rsidRPr="0013118B" w:rsidRDefault="008F27CA" w:rsidP="00E24260">
                <w:pPr>
                  <w:rPr>
                    <w:color w:val="FFFFFF" w:themeColor="background1"/>
                  </w:rPr>
                </w:pPr>
                <w:r w:rsidRPr="0013118B">
                  <w:rPr>
                    <w:color w:val="FFFFFF" w:themeColor="background1"/>
                  </w:rPr>
                  <w:t>mattben</w:t>
                </w:r>
              </w:p>
            </w:tc>
          </w:tr>
        </w:tbl>
        <w:p w14:paraId="49F6AC25" w14:textId="77777777" w:rsidR="008F27CA" w:rsidRDefault="008F27CA">
          <w:pPr>
            <w:pStyle w:val="Initials"/>
          </w:pPr>
        </w:p>
      </w:tc>
    </w:tr>
  </w:tbl>
  <w:p w14:paraId="2D9E8DA7" w14:textId="77777777" w:rsidR="008F27CA" w:rsidRDefault="008F27CA" w:rsidP="00C159B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8717AEE"/>
    <w:multiLevelType w:val="hybridMultilevel"/>
    <w:tmpl w:val="A5D0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C0118"/>
    <w:multiLevelType w:val="hybridMultilevel"/>
    <w:tmpl w:val="3EB86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4069EC"/>
    <w:multiLevelType w:val="hybridMultilevel"/>
    <w:tmpl w:val="B3BE2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331E23"/>
    <w:multiLevelType w:val="hybridMultilevel"/>
    <w:tmpl w:val="1C788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C97685"/>
    <w:multiLevelType w:val="hybridMultilevel"/>
    <w:tmpl w:val="3190BE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E31635"/>
    <w:multiLevelType w:val="hybridMultilevel"/>
    <w:tmpl w:val="262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D7431"/>
    <w:multiLevelType w:val="hybridMultilevel"/>
    <w:tmpl w:val="BB2AE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DE793B"/>
    <w:multiLevelType w:val="hybridMultilevel"/>
    <w:tmpl w:val="2BD85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DC47B9"/>
    <w:multiLevelType w:val="hybridMultilevel"/>
    <w:tmpl w:val="7F40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A0531"/>
    <w:multiLevelType w:val="hybridMultilevel"/>
    <w:tmpl w:val="BD4ED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ED6413"/>
    <w:multiLevelType w:val="hybridMultilevel"/>
    <w:tmpl w:val="DBF0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7A7F81"/>
    <w:multiLevelType w:val="hybridMultilevel"/>
    <w:tmpl w:val="86422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18"/>
  </w:num>
  <w:num w:numId="14">
    <w:abstractNumId w:val="17"/>
  </w:num>
  <w:num w:numId="15">
    <w:abstractNumId w:val="10"/>
  </w:num>
  <w:num w:numId="16">
    <w:abstractNumId w:val="11"/>
  </w:num>
  <w:num w:numId="17">
    <w:abstractNumId w:val="13"/>
  </w:num>
  <w:num w:numId="18">
    <w:abstractNumId w:val="22"/>
  </w:num>
  <w:num w:numId="19">
    <w:abstractNumId w:val="23"/>
  </w:num>
  <w:num w:numId="20">
    <w:abstractNumId w:val="15"/>
  </w:num>
  <w:num w:numId="21">
    <w:abstractNumId w:val="14"/>
  </w:num>
  <w:num w:numId="22">
    <w:abstractNumId w:val="19"/>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1320E"/>
    <w:rsid w:val="000109C6"/>
    <w:rsid w:val="00013F94"/>
    <w:rsid w:val="000201D0"/>
    <w:rsid w:val="00092AAD"/>
    <w:rsid w:val="000951EE"/>
    <w:rsid w:val="000B233E"/>
    <w:rsid w:val="000F3A10"/>
    <w:rsid w:val="0013118B"/>
    <w:rsid w:val="00147F69"/>
    <w:rsid w:val="001F21FF"/>
    <w:rsid w:val="003548B1"/>
    <w:rsid w:val="003B2835"/>
    <w:rsid w:val="004304D1"/>
    <w:rsid w:val="00437BEB"/>
    <w:rsid w:val="005C3190"/>
    <w:rsid w:val="00645C50"/>
    <w:rsid w:val="0078650F"/>
    <w:rsid w:val="007D1635"/>
    <w:rsid w:val="008118CC"/>
    <w:rsid w:val="008B51AC"/>
    <w:rsid w:val="008F27CA"/>
    <w:rsid w:val="00971B9B"/>
    <w:rsid w:val="00995900"/>
    <w:rsid w:val="009A6B3D"/>
    <w:rsid w:val="009B0851"/>
    <w:rsid w:val="00A179CE"/>
    <w:rsid w:val="00B82450"/>
    <w:rsid w:val="00BA551E"/>
    <w:rsid w:val="00C159B4"/>
    <w:rsid w:val="00C16DC7"/>
    <w:rsid w:val="00D1320E"/>
    <w:rsid w:val="00D516FC"/>
    <w:rsid w:val="00E24260"/>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B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unhideWhenUsed/>
    <w:rsid w:val="00F015DE"/>
    <w:pPr>
      <w:spacing w:after="0"/>
      <w:ind w:firstLine="360"/>
    </w:pPr>
  </w:style>
  <w:style w:type="character" w:customStyle="1" w:styleId="BodyTextFirstIndent2Char">
    <w:name w:val="Body Text First Indent 2 Char"/>
    <w:basedOn w:val="BodyText2Char"/>
    <w:link w:val="BodyTextFirstIndent2"/>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before="240" w:after="120"/>
    </w:pPr>
    <w:rPr>
      <w:b/>
      <w:caps/>
      <w:sz w:val="22"/>
      <w:u w:val="single"/>
    </w:rPr>
  </w:style>
  <w:style w:type="paragraph" w:styleId="TOC2">
    <w:name w:val="toc 2"/>
    <w:basedOn w:val="Normal"/>
    <w:next w:val="Normal"/>
    <w:autoRedefine/>
    <w:semiHidden/>
    <w:unhideWhenUsed/>
    <w:rsid w:val="00F015DE"/>
    <w:rPr>
      <w:b/>
      <w:smallCaps/>
      <w:sz w:val="22"/>
    </w:rPr>
  </w:style>
  <w:style w:type="paragraph" w:styleId="TOC3">
    <w:name w:val="toc 3"/>
    <w:basedOn w:val="Normal"/>
    <w:next w:val="Normal"/>
    <w:autoRedefine/>
    <w:uiPriority w:val="39"/>
    <w:unhideWhenUsed/>
    <w:rsid w:val="00F015DE"/>
    <w:rPr>
      <w:smallCaps/>
      <w:sz w:val="22"/>
    </w:rPr>
  </w:style>
  <w:style w:type="paragraph" w:styleId="TOC4">
    <w:name w:val="toc 4"/>
    <w:basedOn w:val="Normal"/>
    <w:next w:val="Normal"/>
    <w:autoRedefine/>
    <w:semiHidden/>
    <w:unhideWhenUsed/>
    <w:rsid w:val="00F015DE"/>
    <w:rPr>
      <w:sz w:val="22"/>
    </w:rPr>
  </w:style>
  <w:style w:type="paragraph" w:styleId="TOC5">
    <w:name w:val="toc 5"/>
    <w:basedOn w:val="Normal"/>
    <w:next w:val="Normal"/>
    <w:autoRedefine/>
    <w:semiHidden/>
    <w:unhideWhenUsed/>
    <w:rsid w:val="00F015DE"/>
    <w:rPr>
      <w:sz w:val="22"/>
    </w:rPr>
  </w:style>
  <w:style w:type="paragraph" w:styleId="TOC6">
    <w:name w:val="toc 6"/>
    <w:basedOn w:val="Normal"/>
    <w:next w:val="Normal"/>
    <w:autoRedefine/>
    <w:semiHidden/>
    <w:unhideWhenUsed/>
    <w:rsid w:val="00F015DE"/>
    <w:rPr>
      <w:sz w:val="22"/>
    </w:rPr>
  </w:style>
  <w:style w:type="paragraph" w:styleId="TOC7">
    <w:name w:val="toc 7"/>
    <w:basedOn w:val="Normal"/>
    <w:next w:val="Normal"/>
    <w:autoRedefine/>
    <w:semiHidden/>
    <w:unhideWhenUsed/>
    <w:rsid w:val="00F015DE"/>
    <w:rPr>
      <w:sz w:val="22"/>
    </w:rPr>
  </w:style>
  <w:style w:type="paragraph" w:styleId="TOC8">
    <w:name w:val="toc 8"/>
    <w:basedOn w:val="Normal"/>
    <w:next w:val="Normal"/>
    <w:autoRedefine/>
    <w:semiHidden/>
    <w:unhideWhenUsed/>
    <w:rsid w:val="00F015DE"/>
    <w:rPr>
      <w:sz w:val="22"/>
    </w:rPr>
  </w:style>
  <w:style w:type="paragraph" w:styleId="TOC9">
    <w:name w:val="toc 9"/>
    <w:basedOn w:val="Normal"/>
    <w:next w:val="Normal"/>
    <w:autoRedefine/>
    <w:semiHidden/>
    <w:unhideWhenUsed/>
    <w:rsid w:val="00F015DE"/>
    <w:rPr>
      <w:sz w:val="22"/>
    </w:rPr>
  </w:style>
  <w:style w:type="paragraph" w:styleId="TOCHeading">
    <w:name w:val="TOC Heading"/>
    <w:basedOn w:val="Heading1"/>
    <w:next w:val="Normal"/>
    <w:uiPriority w:val="39"/>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D1320E"/>
    <w:rPr>
      <w:color w:val="002FFF" w:themeColor="hyperlink"/>
      <w:u w:val="single"/>
    </w:rPr>
  </w:style>
  <w:style w:type="character" w:styleId="FollowedHyperlink">
    <w:name w:val="FollowedHyperlink"/>
    <w:basedOn w:val="DefaultParagraphFont"/>
    <w:uiPriority w:val="99"/>
    <w:semiHidden/>
    <w:unhideWhenUsed/>
    <w:rsid w:val="0013118B"/>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unhideWhenUsed/>
    <w:rsid w:val="00F015DE"/>
    <w:pPr>
      <w:spacing w:after="0"/>
      <w:ind w:firstLine="360"/>
    </w:pPr>
  </w:style>
  <w:style w:type="character" w:customStyle="1" w:styleId="BodyTextFirstIndent2Char">
    <w:name w:val="Body Text First Indent 2 Char"/>
    <w:basedOn w:val="BodyText2Char"/>
    <w:link w:val="BodyTextFirstIndent2"/>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before="240" w:after="120"/>
    </w:pPr>
    <w:rPr>
      <w:b/>
      <w:caps/>
      <w:sz w:val="22"/>
      <w:u w:val="single"/>
    </w:rPr>
  </w:style>
  <w:style w:type="paragraph" w:styleId="TOC2">
    <w:name w:val="toc 2"/>
    <w:basedOn w:val="Normal"/>
    <w:next w:val="Normal"/>
    <w:autoRedefine/>
    <w:semiHidden/>
    <w:unhideWhenUsed/>
    <w:rsid w:val="00F015DE"/>
    <w:rPr>
      <w:b/>
      <w:smallCaps/>
      <w:sz w:val="22"/>
    </w:rPr>
  </w:style>
  <w:style w:type="paragraph" w:styleId="TOC3">
    <w:name w:val="toc 3"/>
    <w:basedOn w:val="Normal"/>
    <w:next w:val="Normal"/>
    <w:autoRedefine/>
    <w:uiPriority w:val="39"/>
    <w:unhideWhenUsed/>
    <w:rsid w:val="00F015DE"/>
    <w:rPr>
      <w:smallCaps/>
      <w:sz w:val="22"/>
    </w:rPr>
  </w:style>
  <w:style w:type="paragraph" w:styleId="TOC4">
    <w:name w:val="toc 4"/>
    <w:basedOn w:val="Normal"/>
    <w:next w:val="Normal"/>
    <w:autoRedefine/>
    <w:semiHidden/>
    <w:unhideWhenUsed/>
    <w:rsid w:val="00F015DE"/>
    <w:rPr>
      <w:sz w:val="22"/>
    </w:rPr>
  </w:style>
  <w:style w:type="paragraph" w:styleId="TOC5">
    <w:name w:val="toc 5"/>
    <w:basedOn w:val="Normal"/>
    <w:next w:val="Normal"/>
    <w:autoRedefine/>
    <w:semiHidden/>
    <w:unhideWhenUsed/>
    <w:rsid w:val="00F015DE"/>
    <w:rPr>
      <w:sz w:val="22"/>
    </w:rPr>
  </w:style>
  <w:style w:type="paragraph" w:styleId="TOC6">
    <w:name w:val="toc 6"/>
    <w:basedOn w:val="Normal"/>
    <w:next w:val="Normal"/>
    <w:autoRedefine/>
    <w:semiHidden/>
    <w:unhideWhenUsed/>
    <w:rsid w:val="00F015DE"/>
    <w:rPr>
      <w:sz w:val="22"/>
    </w:rPr>
  </w:style>
  <w:style w:type="paragraph" w:styleId="TOC7">
    <w:name w:val="toc 7"/>
    <w:basedOn w:val="Normal"/>
    <w:next w:val="Normal"/>
    <w:autoRedefine/>
    <w:semiHidden/>
    <w:unhideWhenUsed/>
    <w:rsid w:val="00F015DE"/>
    <w:rPr>
      <w:sz w:val="22"/>
    </w:rPr>
  </w:style>
  <w:style w:type="paragraph" w:styleId="TOC8">
    <w:name w:val="toc 8"/>
    <w:basedOn w:val="Normal"/>
    <w:next w:val="Normal"/>
    <w:autoRedefine/>
    <w:semiHidden/>
    <w:unhideWhenUsed/>
    <w:rsid w:val="00F015DE"/>
    <w:rPr>
      <w:sz w:val="22"/>
    </w:rPr>
  </w:style>
  <w:style w:type="paragraph" w:styleId="TOC9">
    <w:name w:val="toc 9"/>
    <w:basedOn w:val="Normal"/>
    <w:next w:val="Normal"/>
    <w:autoRedefine/>
    <w:semiHidden/>
    <w:unhideWhenUsed/>
    <w:rsid w:val="00F015DE"/>
    <w:rPr>
      <w:sz w:val="22"/>
    </w:rPr>
  </w:style>
  <w:style w:type="paragraph" w:styleId="TOCHeading">
    <w:name w:val="TOC Heading"/>
    <w:basedOn w:val="Heading1"/>
    <w:next w:val="Normal"/>
    <w:uiPriority w:val="39"/>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Hyperlink">
    <w:name w:val="Hyperlink"/>
    <w:basedOn w:val="DefaultParagraphFont"/>
    <w:uiPriority w:val="99"/>
    <w:unhideWhenUsed/>
    <w:rsid w:val="00D1320E"/>
    <w:rPr>
      <w:color w:val="002FFF" w:themeColor="hyperlink"/>
      <w:u w:val="single"/>
    </w:rPr>
  </w:style>
  <w:style w:type="character" w:styleId="FollowedHyperlink">
    <w:name w:val="FollowedHyperlink"/>
    <w:basedOn w:val="DefaultParagraphFont"/>
    <w:uiPriority w:val="99"/>
    <w:semiHidden/>
    <w:unhideWhenUsed/>
    <w:rsid w:val="0013118B"/>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glossaryDocument" Target="glossary/document.xml"/><Relationship Id="rId47" Type="http://schemas.openxmlformats.org/officeDocument/2006/relationships/theme" Target="theme/theme1.xml"/><Relationship Id="rId20" Type="http://schemas.openxmlformats.org/officeDocument/2006/relationships/hyperlink" Target="https://github.com/aims-group/intern/wiki/Linux-Basics" TargetMode="External"/><Relationship Id="rId21" Type="http://schemas.openxmlformats.org/officeDocument/2006/relationships/hyperlink" Target="https://github.com/aims-group" TargetMode="External"/><Relationship Id="rId22" Type="http://schemas.openxmlformats.org/officeDocument/2006/relationships/hyperlink" Target="https://github.com/ESGF" TargetMode="External"/><Relationship Id="rId23" Type="http://schemas.openxmlformats.org/officeDocument/2006/relationships/hyperlink" Target="https://github.com/UV-CDAT" TargetMode="External"/><Relationship Id="rId24" Type="http://schemas.openxmlformats.org/officeDocument/2006/relationships/hyperlink" Target="https://github.com/webshootertk" TargetMode="External"/><Relationship Id="rId25" Type="http://schemas.openxmlformats.org/officeDocument/2006/relationships/hyperlink" Target="https://github.com/cf-convention" TargetMode="External"/><Relationship Id="rId26" Type="http://schemas.openxmlformats.org/officeDocument/2006/relationships/hyperlink" Target="http://cssefwiki.llnl.gov/wiki/tiki-index.php" TargetMode="External"/><Relationship Id="rId27" Type="http://schemas.openxmlformats.org/officeDocument/2006/relationships/hyperlink" Target="http://cmip.llnl.gov/cmip5/publications/" TargetMode="External"/><Relationship Id="rId28" Type="http://schemas.openxmlformats.org/officeDocument/2006/relationships/hyperlink" Target="http://esgf.org" TargetMode="External"/><Relationship Id="rId29" Type="http://schemas.openxmlformats.org/officeDocument/2006/relationships/hyperlink" Target="http://pcmdi9.llnl.gov/esgf-web-f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uvcdat.llnl.gov" TargetMode="External"/><Relationship Id="rId31" Type="http://schemas.openxmlformats.org/officeDocument/2006/relationships/hyperlink" Target="http://webshootertk.github.io" TargetMode="External"/><Relationship Id="rId32" Type="http://schemas.openxmlformats.org/officeDocument/2006/relationships/hyperlink" Target="http://cfconventions.org" TargetMode="External"/><Relationship Id="rId9" Type="http://schemas.openxmlformats.org/officeDocument/2006/relationships/hyperlink" Target="http://mattben.info/chico.htm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github.com/mattben/mattben" TargetMode="External"/><Relationship Id="rId34" Type="http://schemas.openxmlformats.org/officeDocument/2006/relationships/hyperlink" Target="http://www.mattben.info" TargetMode="External"/><Relationship Id="rId35" Type="http://schemas.openxmlformats.org/officeDocument/2006/relationships/hyperlink" Target="http://mattben.info/chico.html" TargetMode="External"/><Relationship Id="rId36" Type="http://schemas.openxmlformats.org/officeDocument/2006/relationships/hyperlink" Target="http://www.auctiva.com" TargetMode="External"/><Relationship Id="rId10" Type="http://schemas.openxmlformats.org/officeDocument/2006/relationships/hyperlink" Target="http://www.iaeng.org/WCECS2014/index.html" TargetMode="External"/><Relationship Id="rId11" Type="http://schemas.openxmlformats.org/officeDocument/2006/relationships/hyperlink" Target="http://mattben.info/media/pdf/Webengine_WCECS2014.pdf" TargetMode="External"/><Relationship Id="rId12" Type="http://schemas.openxmlformats.org/officeDocument/2006/relationships/hyperlink" Target="http://www.iaeng.org/WCECS2014/ICCSA2014.html" TargetMode="External"/><Relationship Id="rId13" Type="http://schemas.openxmlformats.org/officeDocument/2006/relationships/hyperlink" Target="https://github.com/webshootertk/webshooter" TargetMode="External"/><Relationship Id="rId14" Type="http://schemas.openxmlformats.org/officeDocument/2006/relationships/hyperlink" Target="https://github.com/ESGF/esgf.github.io/wiki/ESGF-P2P-F2F-2013" TargetMode="External"/><Relationship Id="rId15" Type="http://schemas.openxmlformats.org/officeDocument/2006/relationships/hyperlink" Target="https://github.com/aims-group/publications-site" TargetMode="External"/><Relationship Id="rId16" Type="http://schemas.openxmlformats.org/officeDocument/2006/relationships/hyperlink" Target="http://mattben.info/media/pdf/ShipItDay.pdf" TargetMode="External"/><Relationship Id="rId17" Type="http://schemas.openxmlformats.org/officeDocument/2006/relationships/hyperlink" Target="http://mattben.info/media/pdf/Tools.pdf" TargetMode="External"/><Relationship Id="rId18" Type="http://schemas.openxmlformats.org/officeDocument/2006/relationships/hyperlink" Target="https://github.com/ESGF/esgf.github.io/wiki/ESGF-P2P-F2F-2012" TargetMode="External"/><Relationship Id="rId19" Type="http://schemas.openxmlformats.org/officeDocument/2006/relationships/hyperlink" Target="http://pcmdi9.llnl.gov/esgf-web-fe" TargetMode="External"/><Relationship Id="rId37" Type="http://schemas.openxmlformats.org/officeDocument/2006/relationships/hyperlink" Target="https://github.com/cslug/cslug-site" TargetMode="External"/><Relationship Id="rId38" Type="http://schemas.openxmlformats.org/officeDocument/2006/relationships/hyperlink" Target="http://www.ecst.csuchico.edu/cslug/" TargetMode="External"/><Relationship Id="rId39" Type="http://schemas.openxmlformats.org/officeDocument/2006/relationships/hyperlink" Target="https://github.com/cslug/blitzbuild" TargetMode="External"/><Relationship Id="rId40" Type="http://schemas.openxmlformats.org/officeDocument/2006/relationships/hyperlink" Target="http://www.ecst.csuchico.edu/BlitzBuild/" TargetMode="External"/><Relationship Id="rId41" Type="http://schemas.openxmlformats.org/officeDocument/2006/relationships/hyperlink" Target="http://mattben.info/media/pdf/370_ImplementationPhase.pd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header" Target="header2.xml"/><Relationship Id="rId4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mattben.info" TargetMode="External"/><Relationship Id="rId2" Type="http://schemas.openxmlformats.org/officeDocument/2006/relationships/hyperlink" Target="https://github.com/mattb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DAD4535C6DEE4DAF3AE07A2B28778D"/>
        <w:category>
          <w:name w:val="General"/>
          <w:gallery w:val="placeholder"/>
        </w:category>
        <w:types>
          <w:type w:val="bbPlcHdr"/>
        </w:types>
        <w:behaviors>
          <w:behavior w:val="content"/>
        </w:behaviors>
        <w:guid w:val="{6B97155F-F6D0-344F-8020-29FC942586B4}"/>
      </w:docPartPr>
      <w:docPartBody>
        <w:p w:rsidR="00F5195C" w:rsidRDefault="00F5195C">
          <w:pPr>
            <w:pStyle w:val="59DAD4535C6DEE4DAF3AE07A2B28778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35A77AA8C85564FB75A51085E285ADC"/>
        <w:category>
          <w:name w:val="General"/>
          <w:gallery w:val="placeholder"/>
        </w:category>
        <w:types>
          <w:type w:val="bbPlcHdr"/>
        </w:types>
        <w:behaviors>
          <w:behavior w:val="content"/>
        </w:behaviors>
        <w:guid w:val="{3319C5B0-626B-5748-B405-6D4FF66476A4}"/>
      </w:docPartPr>
      <w:docPartBody>
        <w:p w:rsidR="00F5195C" w:rsidRDefault="00F5195C">
          <w:pPr>
            <w:pStyle w:val="635A77AA8C85564FB75A51085E285ADC"/>
          </w:pPr>
          <w:r>
            <w:t>Lorem ipsum dolor</w:t>
          </w:r>
        </w:p>
      </w:docPartBody>
    </w:docPart>
    <w:docPart>
      <w:docPartPr>
        <w:name w:val="A4DE68786EF5FB4396AF2714941E3980"/>
        <w:category>
          <w:name w:val="General"/>
          <w:gallery w:val="placeholder"/>
        </w:category>
        <w:types>
          <w:type w:val="bbPlcHdr"/>
        </w:types>
        <w:behaviors>
          <w:behavior w:val="content"/>
        </w:behaviors>
        <w:guid w:val="{3A09BACD-9AEF-BF4A-BE68-D1ADB0637316}"/>
      </w:docPartPr>
      <w:docPartBody>
        <w:p w:rsidR="00F5195C" w:rsidRDefault="00F5195C">
          <w:pPr>
            <w:pStyle w:val="A4DE68786EF5FB4396AF2714941E3980"/>
          </w:pPr>
          <w:r>
            <w:t>Etiam cursus suscipit enim. Nulla facilisi. Integer eleifend diam eu diam. Donec dapibus enim sollicitudin nulla. Nam hendrerit. Nunc id nisi. Curabitur sed neque. Pellentesque placerat consequat pede.</w:t>
          </w:r>
        </w:p>
      </w:docPartBody>
    </w:docPart>
    <w:docPart>
      <w:docPartPr>
        <w:name w:val="D1E8924B692ED542B1BA18E1E11C9017"/>
        <w:category>
          <w:name w:val="General"/>
          <w:gallery w:val="placeholder"/>
        </w:category>
        <w:types>
          <w:type w:val="bbPlcHdr"/>
        </w:types>
        <w:behaviors>
          <w:behavior w:val="content"/>
        </w:behaviors>
        <w:guid w:val="{05B61264-2E15-FE44-90DA-1F147801DC08}"/>
      </w:docPartPr>
      <w:docPartBody>
        <w:p w:rsidR="00F5195C" w:rsidRDefault="00F5195C">
          <w:pPr>
            <w:pStyle w:val="D1E8924B692ED542B1BA18E1E11C9017"/>
          </w:pPr>
          <w:r>
            <w:t>Lorem ipsum dolor</w:t>
          </w:r>
        </w:p>
      </w:docPartBody>
    </w:docPart>
    <w:docPart>
      <w:docPartPr>
        <w:name w:val="58A32B564753F4449C425BEA8842D944"/>
        <w:category>
          <w:name w:val="General"/>
          <w:gallery w:val="placeholder"/>
        </w:category>
        <w:types>
          <w:type w:val="bbPlcHdr"/>
        </w:types>
        <w:behaviors>
          <w:behavior w:val="content"/>
        </w:behaviors>
        <w:guid w:val="{58A6583A-CB19-8141-9341-6EBA1AFC41D5}"/>
      </w:docPartPr>
      <w:docPartBody>
        <w:p w:rsidR="00F5195C" w:rsidRDefault="00F5195C">
          <w:pPr>
            <w:pStyle w:val="58A32B564753F4449C425BEA8842D944"/>
          </w:pPr>
          <w:r>
            <w:t>Etiam cursus suscipit enim. Nulla facilisi. Integer eleifend diam eu diam. Donec dapibus enim sollicitudin nulla. Nam hendrerit. Nunc id nisi. Curabitur sed neque. Pellentesque placerat consequat pede.</w:t>
          </w:r>
        </w:p>
      </w:docPartBody>
    </w:docPart>
    <w:docPart>
      <w:docPartPr>
        <w:name w:val="C0E7DEA276E81A41805D1D99019D3B30"/>
        <w:category>
          <w:name w:val="General"/>
          <w:gallery w:val="placeholder"/>
        </w:category>
        <w:types>
          <w:type w:val="bbPlcHdr"/>
        </w:types>
        <w:behaviors>
          <w:behavior w:val="content"/>
        </w:behaviors>
        <w:guid w:val="{6EB81F60-9706-A846-BED2-66494C783E9D}"/>
      </w:docPartPr>
      <w:docPartBody>
        <w:p w:rsidR="00F5195C" w:rsidRDefault="00F5195C">
          <w:pPr>
            <w:pStyle w:val="C0E7DEA276E81A41805D1D99019D3B30"/>
          </w:pPr>
          <w:r>
            <w:t>Lorem ipsum dolor</w:t>
          </w:r>
        </w:p>
      </w:docPartBody>
    </w:docPart>
    <w:docPart>
      <w:docPartPr>
        <w:name w:val="D688859F34CF0740A6F95B49F9A1718A"/>
        <w:category>
          <w:name w:val="General"/>
          <w:gallery w:val="placeholder"/>
        </w:category>
        <w:types>
          <w:type w:val="bbPlcHdr"/>
        </w:types>
        <w:behaviors>
          <w:behavior w:val="content"/>
        </w:behaviors>
        <w:guid w:val="{99908D33-473B-EF49-A329-94C1515DC392}"/>
      </w:docPartPr>
      <w:docPartBody>
        <w:p w:rsidR="00F5195C" w:rsidRDefault="00F5195C">
          <w:pPr>
            <w:pStyle w:val="D688859F34CF0740A6F95B49F9A1718A"/>
          </w:pPr>
          <w:r>
            <w:t>Etiam cursus suscipit enim. Nulla facilisi. Integer eleifend diam eu diam. Donec dapibus enim sollicitudin nulla. Nam hendrerit. Nunc id nisi. Curabitur sed neque. Pellentesque placerat consequat pede.</w:t>
          </w:r>
        </w:p>
      </w:docPartBody>
    </w:docPart>
    <w:docPart>
      <w:docPartPr>
        <w:name w:val="E7FE654B93882B4B8F96CEE752EF492C"/>
        <w:category>
          <w:name w:val="General"/>
          <w:gallery w:val="placeholder"/>
        </w:category>
        <w:types>
          <w:type w:val="bbPlcHdr"/>
        </w:types>
        <w:behaviors>
          <w:behavior w:val="content"/>
        </w:behaviors>
        <w:guid w:val="{0FA5B0AF-6C49-3543-A4ED-2235916C569D}"/>
      </w:docPartPr>
      <w:docPartBody>
        <w:p w:rsidR="00F5195C" w:rsidRDefault="00F5195C">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F5195C" w:rsidRDefault="00F5195C">
          <w:pPr>
            <w:pStyle w:val="E7FE654B93882B4B8F96CEE752EF492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1A5BBFD773CDC46AEDE102EBA88C098"/>
        <w:category>
          <w:name w:val="General"/>
          <w:gallery w:val="placeholder"/>
        </w:category>
        <w:types>
          <w:type w:val="bbPlcHdr"/>
        </w:types>
        <w:behaviors>
          <w:behavior w:val="content"/>
        </w:behaviors>
        <w:guid w:val="{A3DE87DD-3894-9146-9744-5450CBFA152D}"/>
      </w:docPartPr>
      <w:docPartBody>
        <w:p w:rsidR="00F5195C" w:rsidRDefault="00F5195C" w:rsidP="00F5195C">
          <w:pPr>
            <w:pStyle w:val="81A5BBFD773CDC46AEDE102EBA88C098"/>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95C"/>
    <w:rsid w:val="001C1ED2"/>
    <w:rsid w:val="00757EF3"/>
    <w:rsid w:val="00C457E4"/>
    <w:rsid w:val="00F51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AD4535C6DEE4DAF3AE07A2B28778D">
    <w:name w:val="59DAD4535C6DEE4DAF3AE07A2B28778D"/>
  </w:style>
  <w:style w:type="paragraph" w:customStyle="1" w:styleId="635A77AA8C85564FB75A51085E285ADC">
    <w:name w:val="635A77AA8C85564FB75A51085E285ADC"/>
  </w:style>
  <w:style w:type="paragraph" w:customStyle="1" w:styleId="A4DE68786EF5FB4396AF2714941E3980">
    <w:name w:val="A4DE68786EF5FB4396AF2714941E3980"/>
  </w:style>
  <w:style w:type="paragraph" w:customStyle="1" w:styleId="D1E8924B692ED542B1BA18E1E11C9017">
    <w:name w:val="D1E8924B692ED542B1BA18E1E11C9017"/>
  </w:style>
  <w:style w:type="paragraph" w:customStyle="1" w:styleId="58A32B564753F4449C425BEA8842D944">
    <w:name w:val="58A32B564753F4449C425BEA8842D944"/>
  </w:style>
  <w:style w:type="paragraph" w:customStyle="1" w:styleId="C0E7DEA276E81A41805D1D99019D3B30">
    <w:name w:val="C0E7DEA276E81A41805D1D99019D3B30"/>
  </w:style>
  <w:style w:type="paragraph" w:customStyle="1" w:styleId="D688859F34CF0740A6F95B49F9A1718A">
    <w:name w:val="D688859F34CF0740A6F95B49F9A1718A"/>
  </w:style>
  <w:style w:type="paragraph" w:customStyle="1" w:styleId="84CAD75DDB2E6748A22361AD908562F0">
    <w:name w:val="84CAD75DDB2E6748A22361AD908562F0"/>
  </w:style>
  <w:style w:type="paragraph" w:customStyle="1" w:styleId="14DA7AE397407B4FBAD0CE70EC643313">
    <w:name w:val="14DA7AE397407B4FBAD0CE70EC643313"/>
  </w:style>
  <w:style w:type="paragraph" w:customStyle="1" w:styleId="A37BA71A190FB841A19448740DF0BF7B">
    <w:name w:val="A37BA71A190FB841A19448740DF0BF7B"/>
  </w:style>
  <w:style w:type="paragraph" w:customStyle="1" w:styleId="88E81D9D8C0FBC43A1961D69B6183396">
    <w:name w:val="88E81D9D8C0FBC43A1961D69B618339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7FE654B93882B4B8F96CEE752EF492C">
    <w:name w:val="E7FE654B93882B4B8F96CEE752EF492C"/>
  </w:style>
  <w:style w:type="paragraph" w:customStyle="1" w:styleId="81A5BBFD773CDC46AEDE102EBA88C098">
    <w:name w:val="81A5BBFD773CDC46AEDE102EBA88C098"/>
    <w:rsid w:val="00F5195C"/>
  </w:style>
  <w:style w:type="paragraph" w:customStyle="1" w:styleId="A16662B12335954CB163A4EF17688351">
    <w:name w:val="A16662B12335954CB163A4EF17688351"/>
    <w:rsid w:val="00F519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AD4535C6DEE4DAF3AE07A2B28778D">
    <w:name w:val="59DAD4535C6DEE4DAF3AE07A2B28778D"/>
  </w:style>
  <w:style w:type="paragraph" w:customStyle="1" w:styleId="635A77AA8C85564FB75A51085E285ADC">
    <w:name w:val="635A77AA8C85564FB75A51085E285ADC"/>
  </w:style>
  <w:style w:type="paragraph" w:customStyle="1" w:styleId="A4DE68786EF5FB4396AF2714941E3980">
    <w:name w:val="A4DE68786EF5FB4396AF2714941E3980"/>
  </w:style>
  <w:style w:type="paragraph" w:customStyle="1" w:styleId="D1E8924B692ED542B1BA18E1E11C9017">
    <w:name w:val="D1E8924B692ED542B1BA18E1E11C9017"/>
  </w:style>
  <w:style w:type="paragraph" w:customStyle="1" w:styleId="58A32B564753F4449C425BEA8842D944">
    <w:name w:val="58A32B564753F4449C425BEA8842D944"/>
  </w:style>
  <w:style w:type="paragraph" w:customStyle="1" w:styleId="C0E7DEA276E81A41805D1D99019D3B30">
    <w:name w:val="C0E7DEA276E81A41805D1D99019D3B30"/>
  </w:style>
  <w:style w:type="paragraph" w:customStyle="1" w:styleId="D688859F34CF0740A6F95B49F9A1718A">
    <w:name w:val="D688859F34CF0740A6F95B49F9A1718A"/>
  </w:style>
  <w:style w:type="paragraph" w:customStyle="1" w:styleId="84CAD75DDB2E6748A22361AD908562F0">
    <w:name w:val="84CAD75DDB2E6748A22361AD908562F0"/>
  </w:style>
  <w:style w:type="paragraph" w:customStyle="1" w:styleId="14DA7AE397407B4FBAD0CE70EC643313">
    <w:name w:val="14DA7AE397407B4FBAD0CE70EC643313"/>
  </w:style>
  <w:style w:type="paragraph" w:customStyle="1" w:styleId="A37BA71A190FB841A19448740DF0BF7B">
    <w:name w:val="A37BA71A190FB841A19448740DF0BF7B"/>
  </w:style>
  <w:style w:type="paragraph" w:customStyle="1" w:styleId="88E81D9D8C0FBC43A1961D69B6183396">
    <w:name w:val="88E81D9D8C0FBC43A1961D69B6183396"/>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7FE654B93882B4B8F96CEE752EF492C">
    <w:name w:val="E7FE654B93882B4B8F96CEE752EF492C"/>
  </w:style>
  <w:style w:type="paragraph" w:customStyle="1" w:styleId="81A5BBFD773CDC46AEDE102EBA88C098">
    <w:name w:val="81A5BBFD773CDC46AEDE102EBA88C098"/>
    <w:rsid w:val="00F5195C"/>
  </w:style>
  <w:style w:type="paragraph" w:customStyle="1" w:styleId="A16662B12335954CB163A4EF17688351">
    <w:name w:val="A16662B12335954CB163A4EF17688351"/>
    <w:rsid w:val="00F51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E8363-F351-CB43-8E71-6B497E6A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0</TotalTime>
  <Pages>4</Pages>
  <Words>1406</Words>
  <Characters>8019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Harris</dc:creator>
  <cp:keywords/>
  <dc:description/>
  <cp:lastModifiedBy>Harris, Matthew B.</cp:lastModifiedBy>
  <cp:revision>2</cp:revision>
  <cp:lastPrinted>2013-03-05T21:51:00Z</cp:lastPrinted>
  <dcterms:created xsi:type="dcterms:W3CDTF">2014-10-02T20:57:00Z</dcterms:created>
  <dcterms:modified xsi:type="dcterms:W3CDTF">2014-10-02T20:57:00Z</dcterms:modified>
  <cp:category/>
</cp:coreProperties>
</file>